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37DB3193" w14:textId="2559C714" w:rsidR="00FB6A1E" w:rsidRDefault="00FB6A1E" w:rsidP="00867740">
      <w:pPr>
        <w:pStyle w:val="000SessionTitle"/>
        <w:rPr>
          <w:noProof/>
          <w:szCs w:val="40"/>
          <w:lang w:val="en-US"/>
        </w:rPr>
      </w:pPr>
      <w:r>
        <w:rPr>
          <w:noProof/>
          <w:szCs w:val="40"/>
        </w:rPr>
        <mc:AlternateContent>
          <mc:Choice Requires="wps">
            <w:drawing>
              <wp:anchor distT="0" distB="0" distL="114300" distR="114300" simplePos="0" relativeHeight="251659264" behindDoc="0" locked="0" layoutInCell="1" allowOverlap="1" wp14:anchorId="7E08F5F4" wp14:editId="38D09909">
                <wp:simplePos x="0" y="0"/>
                <wp:positionH relativeFrom="column">
                  <wp:posOffset>-34290</wp:posOffset>
                </wp:positionH>
                <wp:positionV relativeFrom="paragraph">
                  <wp:posOffset>-221249</wp:posOffset>
                </wp:positionV>
                <wp:extent cx="6092190" cy="107950"/>
                <wp:effectExtent l="0" t="0" r="3810" b="6350"/>
                <wp:wrapNone/>
                <wp:docPr id="13" name="Rectangle 13"/>
                <wp:cNvGraphicFramePr/>
                <a:graphic xmlns:a="http://schemas.openxmlformats.org/drawingml/2006/main">
                  <a:graphicData uri="http://schemas.microsoft.com/office/word/2010/wordprocessingShape">
                    <wps:wsp>
                      <wps:cNvSpPr/>
                      <wps:spPr>
                        <a:xfrm>
                          <a:off x="0" y="0"/>
                          <a:ext cx="6092190" cy="1079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8F4D1" id="Rectangle 13" o:spid="_x0000_s1026" style="position:absolute;margin-left:-2.7pt;margin-top:-17.4pt;width:479.7pt;height: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" fillcolor="#f0ab00 [3204]" stroked="f" strokeweight="2pt"/>
            </w:pict>
          </mc:Fallback>
        </mc:AlternateContent>
      </w:r>
      <w:r w:rsidR="009A5686">
        <w:rPr>
          <w:noProof/>
          <w:szCs w:val="40"/>
          <w:lang w:val="en-US"/>
        </w:rPr>
        <w:t xml:space="preserve">Week </w:t>
      </w:r>
      <w:r w:rsidR="003A05B9">
        <w:rPr>
          <w:noProof/>
          <w:szCs w:val="40"/>
          <w:lang w:val="en-US"/>
        </w:rPr>
        <w:t>1</w:t>
      </w:r>
      <w:r>
        <w:rPr>
          <w:noProof/>
          <w:szCs w:val="40"/>
          <w:lang w:val="en-US"/>
        </w:rPr>
        <w:t xml:space="preserve"> Unit </w:t>
      </w:r>
      <w:r w:rsidR="003A05B9">
        <w:rPr>
          <w:noProof/>
          <w:szCs w:val="40"/>
          <w:lang w:val="en-US"/>
        </w:rPr>
        <w:t>5</w:t>
      </w:r>
    </w:p>
    <w:p w14:paraId="42757C86" w14:textId="77777777" w:rsidR="003A05B9" w:rsidRDefault="003A05B9" w:rsidP="003A05B9">
      <w:pPr>
        <w:pStyle w:val="02BodyCopy"/>
        <w:rPr>
          <w:rFonts w:cs="Arial"/>
          <w:bCs/>
          <w:caps/>
          <w:noProof/>
          <w:sz w:val="40"/>
          <w:szCs w:val="40"/>
          <w:lang w:val="en-US" w:eastAsia="de-DE"/>
        </w:rPr>
      </w:pPr>
      <w:bookmarkStart w:id="1" w:name="_Toc430765020"/>
      <w:bookmarkStart w:id="2" w:name="_Toc440532291"/>
      <w:r w:rsidRPr="0080442E">
        <w:rPr>
          <w:rFonts w:cs="Arial"/>
          <w:bCs/>
          <w:caps/>
          <w:noProof/>
          <w:sz w:val="40"/>
          <w:szCs w:val="40"/>
          <w:lang w:val="en-US" w:eastAsia="de-DE"/>
        </w:rPr>
        <w:t>Managing Data Models and Internationalization</w:t>
      </w:r>
    </w:p>
    <w:p w14:paraId="5A1EB937" w14:textId="77777777" w:rsidR="00522EB4" w:rsidRPr="003A05B9" w:rsidRDefault="00522EB4" w:rsidP="00522EB4">
      <w:pPr>
        <w:pStyle w:val="004Introduction"/>
        <w:rPr>
          <w:lang w:val="en-US"/>
        </w:rPr>
      </w:pPr>
    </w:p>
    <w:p w14:paraId="0E84AA20" w14:textId="77777777" w:rsidR="0034322B" w:rsidRDefault="0034322B" w:rsidP="0034322B">
      <w:pPr>
        <w:pStyle w:val="004Introduction"/>
      </w:pPr>
      <w:r>
        <w:t>Please perform the exercises below in your app project as shown in the video.</w:t>
      </w:r>
    </w:p>
    <w:p w14:paraId="39742C1A" w14:textId="77777777" w:rsidR="00CA16B1" w:rsidRDefault="00CA16B1" w:rsidP="00522EB4">
      <w:pPr>
        <w:pStyle w:val="004Introduction"/>
      </w:pPr>
    </w:p>
    <w:sdt>
      <w:sdtPr>
        <w:rPr>
          <w:rFonts w:eastAsia="Calibri" w:cs="Times New Roman"/>
          <w:b w:val="0"/>
          <w:sz w:val="20"/>
          <w:szCs w:val="22"/>
          <w:lang w:val="de-DE"/>
        </w:rPr>
        <w:id w:val="-174192102"/>
        <w:docPartObj>
          <w:docPartGallery w:val="Table of Contents"/>
          <w:docPartUnique/>
        </w:docPartObj>
      </w:sdtPr>
      <w:sdtEndPr>
        <w:rPr>
          <w:bCs/>
          <w:noProof/>
        </w:rPr>
      </w:sdtEndPr>
      <w:sdtContent>
        <w:p w14:paraId="2BB89325" w14:textId="54F18AB6" w:rsidR="00522EB4" w:rsidRPr="00477CA4" w:rsidRDefault="00945272" w:rsidP="00CA16B1">
          <w:pPr>
            <w:pStyle w:val="TOCHeading"/>
            <w:numPr>
              <w:ilvl w:val="0"/>
              <w:numId w:val="0"/>
            </w:numPr>
          </w:pPr>
          <w:r w:rsidRPr="00477CA4">
            <w:t>Table of Contents</w:t>
          </w:r>
        </w:p>
        <w:p w14:paraId="516352E4" w14:textId="77777777" w:rsidR="00522EB4" w:rsidRPr="00522EB4" w:rsidRDefault="00522EB4" w:rsidP="00522EB4">
          <w:pPr>
            <w:rPr>
              <w:lang w:val="en-US"/>
            </w:rPr>
          </w:pPr>
        </w:p>
        <w:p w14:paraId="03EFFB20" w14:textId="77777777" w:rsidR="00937DF8" w:rsidRDefault="00CA16B1">
          <w:pPr>
            <w:pStyle w:val="TOC1"/>
            <w:tabs>
              <w:tab w:val="left" w:pos="660"/>
              <w:tab w:val="right" w:leader="dot" w:pos="9063"/>
            </w:tabs>
            <w:rPr>
              <w:rFonts w:asciiTheme="minorHAnsi" w:eastAsiaTheme="minorEastAsia" w:hAnsiTheme="minorHAnsi" w:cstheme="minorBidi"/>
              <w:noProof/>
              <w:sz w:val="22"/>
              <w:lang w:eastAsia="de-DE"/>
            </w:rPr>
          </w:pPr>
          <w:r>
            <w:fldChar w:fldCharType="begin"/>
          </w:r>
          <w:r>
            <w:instrText xml:space="preserve"> TOC \o "1-1" \h \z \u </w:instrText>
          </w:r>
          <w:r>
            <w:fldChar w:fldCharType="separate"/>
          </w:r>
          <w:hyperlink w:anchor="_Toc449007239" w:history="1">
            <w:r w:rsidR="00937DF8" w:rsidRPr="00662CD2">
              <w:rPr>
                <w:rStyle w:val="Hyperlink"/>
                <w:noProof/>
              </w:rPr>
              <w:t>1</w:t>
            </w:r>
            <w:r w:rsidR="00937DF8">
              <w:rPr>
                <w:rFonts w:asciiTheme="minorHAnsi" w:eastAsiaTheme="minorEastAsia" w:hAnsiTheme="minorHAnsi" w:cstheme="minorBidi"/>
                <w:noProof/>
                <w:sz w:val="22"/>
                <w:lang w:eastAsia="de-DE"/>
              </w:rPr>
              <w:tab/>
            </w:r>
            <w:r w:rsidR="00937DF8" w:rsidRPr="00662CD2">
              <w:rPr>
                <w:rStyle w:val="Hyperlink"/>
                <w:noProof/>
              </w:rPr>
              <w:t>Managing Data Models</w:t>
            </w:r>
            <w:r w:rsidR="00937DF8">
              <w:rPr>
                <w:noProof/>
                <w:webHidden/>
              </w:rPr>
              <w:tab/>
            </w:r>
            <w:r w:rsidR="00937DF8">
              <w:rPr>
                <w:noProof/>
                <w:webHidden/>
              </w:rPr>
              <w:fldChar w:fldCharType="begin"/>
            </w:r>
            <w:r w:rsidR="00937DF8">
              <w:rPr>
                <w:noProof/>
                <w:webHidden/>
              </w:rPr>
              <w:instrText xml:space="preserve"> PAGEREF _Toc449007239 \h </w:instrText>
            </w:r>
            <w:r w:rsidR="00937DF8">
              <w:rPr>
                <w:noProof/>
                <w:webHidden/>
              </w:rPr>
            </w:r>
            <w:r w:rsidR="00937DF8">
              <w:rPr>
                <w:noProof/>
                <w:webHidden/>
              </w:rPr>
              <w:fldChar w:fldCharType="separate"/>
            </w:r>
            <w:r w:rsidR="00937DF8">
              <w:rPr>
                <w:noProof/>
                <w:webHidden/>
              </w:rPr>
              <w:t>2</w:t>
            </w:r>
            <w:r w:rsidR="00937DF8">
              <w:rPr>
                <w:noProof/>
                <w:webHidden/>
              </w:rPr>
              <w:fldChar w:fldCharType="end"/>
            </w:r>
          </w:hyperlink>
        </w:p>
        <w:p w14:paraId="2881A09E" w14:textId="77777777" w:rsidR="00937DF8" w:rsidRDefault="000D1664">
          <w:pPr>
            <w:pStyle w:val="TOC1"/>
            <w:tabs>
              <w:tab w:val="left" w:pos="660"/>
              <w:tab w:val="right" w:leader="dot" w:pos="9063"/>
            </w:tabs>
            <w:rPr>
              <w:rFonts w:asciiTheme="minorHAnsi" w:eastAsiaTheme="minorEastAsia" w:hAnsiTheme="minorHAnsi" w:cstheme="minorBidi"/>
              <w:noProof/>
              <w:sz w:val="22"/>
              <w:lang w:eastAsia="de-DE"/>
            </w:rPr>
          </w:pPr>
          <w:hyperlink w:anchor="_Toc449007240" w:history="1">
            <w:r w:rsidR="00937DF8" w:rsidRPr="00662CD2">
              <w:rPr>
                <w:rStyle w:val="Hyperlink"/>
                <w:noProof/>
              </w:rPr>
              <w:t>2</w:t>
            </w:r>
            <w:r w:rsidR="00937DF8">
              <w:rPr>
                <w:rFonts w:asciiTheme="minorHAnsi" w:eastAsiaTheme="minorEastAsia" w:hAnsiTheme="minorHAnsi" w:cstheme="minorBidi"/>
                <w:noProof/>
                <w:sz w:val="22"/>
                <w:lang w:eastAsia="de-DE"/>
              </w:rPr>
              <w:tab/>
            </w:r>
            <w:r w:rsidR="00937DF8" w:rsidRPr="00662CD2">
              <w:rPr>
                <w:rStyle w:val="Hyperlink"/>
                <w:noProof/>
              </w:rPr>
              <w:t>Internationalization</w:t>
            </w:r>
            <w:r w:rsidR="00937DF8">
              <w:rPr>
                <w:noProof/>
                <w:webHidden/>
              </w:rPr>
              <w:tab/>
            </w:r>
            <w:r w:rsidR="00937DF8">
              <w:rPr>
                <w:noProof/>
                <w:webHidden/>
              </w:rPr>
              <w:fldChar w:fldCharType="begin"/>
            </w:r>
            <w:r w:rsidR="00937DF8">
              <w:rPr>
                <w:noProof/>
                <w:webHidden/>
              </w:rPr>
              <w:instrText xml:space="preserve"> PAGEREF _Toc449007240 \h </w:instrText>
            </w:r>
            <w:r w:rsidR="00937DF8">
              <w:rPr>
                <w:noProof/>
                <w:webHidden/>
              </w:rPr>
            </w:r>
            <w:r w:rsidR="00937DF8">
              <w:rPr>
                <w:noProof/>
                <w:webHidden/>
              </w:rPr>
              <w:fldChar w:fldCharType="separate"/>
            </w:r>
            <w:r w:rsidR="00937DF8">
              <w:rPr>
                <w:noProof/>
                <w:webHidden/>
              </w:rPr>
              <w:t>4</w:t>
            </w:r>
            <w:r w:rsidR="00937DF8">
              <w:rPr>
                <w:noProof/>
                <w:webHidden/>
              </w:rPr>
              <w:fldChar w:fldCharType="end"/>
            </w:r>
          </w:hyperlink>
        </w:p>
        <w:p w14:paraId="42F8E8CA" w14:textId="4E70252D" w:rsidR="00945272" w:rsidRPr="00B5296F" w:rsidRDefault="00CA16B1">
          <w:pPr>
            <w:rPr>
              <w:bCs/>
              <w:noProof/>
            </w:rPr>
          </w:pPr>
          <w:r>
            <w:fldChar w:fldCharType="end"/>
          </w:r>
        </w:p>
      </w:sdtContent>
    </w:sdt>
    <w:p w14:paraId="34C30A70" w14:textId="77777777" w:rsidR="00CA16B1" w:rsidRDefault="00CA16B1" w:rsidP="00522EB4">
      <w:pPr>
        <w:pStyle w:val="Heading2"/>
        <w:rPr>
          <w:lang w:val="en-US"/>
        </w:rPr>
      </w:pPr>
    </w:p>
    <w:p w14:paraId="7656A031" w14:textId="01B63C4F" w:rsidR="006754BE" w:rsidRDefault="00522EB4" w:rsidP="00522EB4">
      <w:pPr>
        <w:pStyle w:val="Heading2"/>
        <w:rPr>
          <w:lang w:val="en-US"/>
        </w:rPr>
      </w:pPr>
      <w:r>
        <w:rPr>
          <w:lang w:val="en-US"/>
        </w:rPr>
        <w:t>Preview</w:t>
      </w:r>
    </w:p>
    <w:p w14:paraId="79D0069E" w14:textId="77777777" w:rsidR="00522EB4" w:rsidRPr="00522EB4" w:rsidRDefault="00522EB4" w:rsidP="00522EB4">
      <w:pPr>
        <w:rPr>
          <w:lang w:val="en-US"/>
        </w:rPr>
      </w:pPr>
    </w:p>
    <w:p w14:paraId="2FB06361" w14:textId="2FD18697" w:rsidR="00522EB4" w:rsidRDefault="003A05B9" w:rsidP="00522EB4">
      <w:pPr>
        <w:keepNext/>
        <w:jc w:val="center"/>
      </w:pPr>
      <w:r>
        <w:rPr>
          <w:noProof/>
          <w:lang w:eastAsia="de-DE"/>
        </w:rPr>
        <w:drawing>
          <wp:inline distT="0" distB="0" distL="0" distR="0" wp14:anchorId="14251777" wp14:editId="2ED80884">
            <wp:extent cx="5761355" cy="41541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1u5.jpg"/>
                    <pic:cNvPicPr/>
                  </pic:nvPicPr>
                  <pic:blipFill>
                    <a:blip r:embed="rId8">
                      <a:extLst>
                        <a:ext uri="{28A0092B-C50C-407E-A947-70E740481C1C}">
                          <a14:useLocalDpi xmlns:a14="http://schemas.microsoft.com/office/drawing/2010/main" val="0"/>
                        </a:ext>
                      </a:extLst>
                    </a:blip>
                    <a:stretch>
                      <a:fillRect/>
                    </a:stretch>
                  </pic:blipFill>
                  <pic:spPr>
                    <a:xfrm>
                      <a:off x="0" y="0"/>
                      <a:ext cx="5761355" cy="4154170"/>
                    </a:xfrm>
                    <a:prstGeom prst="rect">
                      <a:avLst/>
                    </a:prstGeom>
                  </pic:spPr>
                </pic:pic>
              </a:graphicData>
            </a:graphic>
          </wp:inline>
        </w:drawing>
      </w:r>
    </w:p>
    <w:p w14:paraId="473443E4" w14:textId="302D383D" w:rsidR="00522EB4" w:rsidRDefault="00522EB4" w:rsidP="00522EB4">
      <w:pPr>
        <w:pStyle w:val="Caption"/>
        <w:rPr>
          <w:lang w:val="en-US"/>
        </w:rPr>
      </w:pPr>
      <w:r w:rsidRPr="00522EB4">
        <w:rPr>
          <w:lang w:val="en-US"/>
        </w:rPr>
        <w:t xml:space="preserve">Figure </w:t>
      </w:r>
      <w:r>
        <w:fldChar w:fldCharType="begin"/>
      </w:r>
      <w:r w:rsidRPr="00522EB4">
        <w:rPr>
          <w:lang w:val="en-US"/>
        </w:rPr>
        <w:instrText xml:space="preserve"> SEQ Figure \* ARABIC </w:instrText>
      </w:r>
      <w:r>
        <w:fldChar w:fldCharType="separate"/>
      </w:r>
      <w:r w:rsidR="00897355">
        <w:rPr>
          <w:noProof/>
          <w:lang w:val="en-US"/>
        </w:rPr>
        <w:t>1</w:t>
      </w:r>
      <w:r>
        <w:fldChar w:fldCharType="end"/>
      </w:r>
      <w:r w:rsidRPr="00522EB4">
        <w:rPr>
          <w:lang w:val="en-US"/>
        </w:rPr>
        <w:t xml:space="preserve"> - </w:t>
      </w:r>
      <w:r w:rsidR="0034322B">
        <w:rPr>
          <w:lang w:val="en-US"/>
        </w:rPr>
        <w:t>Preview of the app after doing this unit’s exercises</w:t>
      </w:r>
    </w:p>
    <w:p w14:paraId="6BCF9A84" w14:textId="77777777" w:rsidR="00522EB4" w:rsidRPr="00522EB4" w:rsidRDefault="00522EB4" w:rsidP="00522EB4">
      <w:pPr>
        <w:rPr>
          <w:lang w:val="en-US"/>
        </w:rPr>
      </w:pPr>
    </w:p>
    <w:p w14:paraId="555EE7CB" w14:textId="5AD9F2C1" w:rsidR="003A05B9" w:rsidRPr="00F60F48" w:rsidRDefault="006754BE" w:rsidP="003A05B9">
      <w:pPr>
        <w:pStyle w:val="Heading1"/>
        <w:widowControl w:val="0"/>
        <w:spacing w:before="480" w:line="360" w:lineRule="auto"/>
        <w:ind w:left="426" w:hanging="426"/>
      </w:pPr>
      <w:bookmarkStart w:id="3" w:name="_Toc443311380"/>
      <w:r>
        <w:rPr>
          <w:lang w:val="en-US"/>
        </w:rPr>
        <w:br w:type="page"/>
      </w:r>
      <w:bookmarkStart w:id="4" w:name="_Toc449007239"/>
      <w:bookmarkStart w:id="5" w:name="_Toc429673405"/>
      <w:bookmarkStart w:id="6" w:name="_Toc430765021"/>
      <w:bookmarkStart w:id="7" w:name="_Toc440532292"/>
      <w:bookmarkEnd w:id="1"/>
      <w:bookmarkEnd w:id="2"/>
      <w:bookmarkEnd w:id="3"/>
      <w:r w:rsidR="003A05B9">
        <w:lastRenderedPageBreak/>
        <w:t>Managing Data Models</w:t>
      </w:r>
      <w:bookmarkEnd w:id="4"/>
    </w:p>
    <w:p w14:paraId="34EF2738" w14:textId="77777777" w:rsidR="003A05B9" w:rsidRPr="00F60F48" w:rsidRDefault="003A05B9" w:rsidP="003A05B9">
      <w:pPr>
        <w:pStyle w:val="02BodyCopy"/>
        <w:rPr>
          <w:rFonts w:eastAsia="BentonSans"/>
        </w:rPr>
      </w:pPr>
      <w:r w:rsidRPr="00F60F48">
        <w:rPr>
          <w:rFonts w:eastAsia="BentonSans"/>
        </w:rPr>
        <w:t xml:space="preserve">In this step, we </w:t>
      </w:r>
      <w:r w:rsidRPr="005931BB">
        <w:rPr>
          <w:rFonts w:eastAsia="BentonSans"/>
        </w:rPr>
        <w:t xml:space="preserve">add an input field, bind it to data within our new model and show the user input within the </w:t>
      </w:r>
      <w:r>
        <w:rPr>
          <w:rFonts w:eastAsia="BentonSans"/>
        </w:rPr>
        <w:t>description</w:t>
      </w:r>
      <w:r w:rsidRPr="005931BB">
        <w:rPr>
          <w:rFonts w:eastAsia="BentonSans"/>
        </w:rPr>
        <w:t xml:space="preserve"> next to it</w:t>
      </w:r>
      <w:r w:rsidRPr="00F60F48">
        <w:rPr>
          <w:rFonts w:eastAsia="BentonSans"/>
        </w:rPr>
        <w:t>.</w:t>
      </w:r>
    </w:p>
    <w:p w14:paraId="55C06C54" w14:textId="70639BA7" w:rsidR="003A05B9" w:rsidRPr="00F60F48" w:rsidRDefault="003A05B9" w:rsidP="003A05B9">
      <w:pPr>
        <w:pStyle w:val="010BodycopySubhead"/>
        <w:rPr>
          <w:rFonts w:eastAsia="BentonSans"/>
        </w:rPr>
      </w:pPr>
      <w:r w:rsidRPr="00F60F48">
        <w:rPr>
          <w:rFonts w:eastAsia="BentonSans"/>
        </w:rPr>
        <w:t>Preview</w:t>
      </w:r>
      <w:r>
        <w:rPr>
          <w:rFonts w:eastAsia="BentonSans"/>
        </w:rPr>
        <w:br/>
      </w:r>
    </w:p>
    <w:p w14:paraId="5208BC50" w14:textId="77777777" w:rsidR="003A05B9" w:rsidRPr="00F60F48" w:rsidRDefault="003A05B9" w:rsidP="003A05B9">
      <w:pPr>
        <w:rPr>
          <w:rFonts w:ascii="BentonSans" w:eastAsia="BentonSans" w:hAnsi="BentonSans" w:cs="BentonSans"/>
          <w:color w:val="222222"/>
          <w:sz w:val="18"/>
        </w:rPr>
      </w:pPr>
      <w:r>
        <w:rPr>
          <w:noProof/>
          <w:lang w:eastAsia="de-DE"/>
        </w:rPr>
        <w:drawing>
          <wp:inline distT="0" distB="0" distL="0" distR="0" wp14:anchorId="6EFDF8E2" wp14:editId="2041EC31">
            <wp:extent cx="4895850" cy="485775"/>
            <wp:effectExtent l="0" t="0" r="0" b="9525"/>
            <wp:docPr id="5" name="Picture 5" descr="http://veui5infra.dhcp.wdf.sap.corp:8080/demokit/docs/guide/loioe5a9bb4cb06b4d9c8b37914bf5cd2d13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eui5infra.dhcp.wdf.sap.corp:8080/demokit/docs/guide/loioe5a9bb4cb06b4d9c8b37914bf5cd2d13_Hi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85775"/>
                    </a:xfrm>
                    <a:prstGeom prst="rect">
                      <a:avLst/>
                    </a:prstGeom>
                    <a:noFill/>
                    <a:ln>
                      <a:noFill/>
                    </a:ln>
                  </pic:spPr>
                </pic:pic>
              </a:graphicData>
            </a:graphic>
          </wp:inline>
        </w:drawing>
      </w:r>
    </w:p>
    <w:p w14:paraId="342D352F" w14:textId="658D21CA" w:rsidR="003A05B9" w:rsidRPr="00976E59" w:rsidRDefault="003A05B9" w:rsidP="003A05B9">
      <w:pPr>
        <w:pStyle w:val="Caption"/>
        <w:rPr>
          <w:rFonts w:eastAsia="BentonSans"/>
          <w:sz w:val="18"/>
          <w:lang w:val="en-US"/>
        </w:rPr>
      </w:pPr>
      <w:r>
        <w:rPr>
          <w:rFonts w:eastAsia="BentonSans"/>
          <w:lang w:val="en-US"/>
        </w:rPr>
        <w:t>Figure 2</w:t>
      </w:r>
      <w:r w:rsidRPr="00976E59">
        <w:rPr>
          <w:rFonts w:eastAsia="BentonSans"/>
          <w:lang w:val="en-US"/>
        </w:rPr>
        <w:t>: A</w:t>
      </w:r>
      <w:r>
        <w:rPr>
          <w:rFonts w:eastAsia="BentonSans"/>
          <w:lang w:val="en-US"/>
        </w:rPr>
        <w:t>n Input with data binding is added</w:t>
      </w:r>
    </w:p>
    <w:p w14:paraId="39571F31" w14:textId="77777777" w:rsidR="0034322B" w:rsidRDefault="0034322B" w:rsidP="0034322B">
      <w:pPr>
        <w:pStyle w:val="Heading3"/>
        <w:rPr>
          <w:rFonts w:eastAsia="BentonSans"/>
          <w:lang w:val="en-US"/>
        </w:rPr>
      </w:pPr>
    </w:p>
    <w:p w14:paraId="455E2A09" w14:textId="70A94BC4" w:rsidR="003A05B9" w:rsidRDefault="003A05B9" w:rsidP="0034322B">
      <w:pPr>
        <w:pStyle w:val="Heading3"/>
        <w:rPr>
          <w:rFonts w:eastAsia="BentonSans"/>
          <w:lang w:val="en-US"/>
        </w:rPr>
      </w:pPr>
      <w:r w:rsidRPr="007D1972">
        <w:rPr>
          <w:rFonts w:eastAsia="BentonSans"/>
          <w:lang w:val="en-US"/>
        </w:rPr>
        <w:t>webapp/</w:t>
      </w:r>
      <w:r>
        <w:rPr>
          <w:rFonts w:eastAsia="BentonSans"/>
          <w:lang w:val="en-US"/>
        </w:rPr>
        <w:t>model/HelloPanel.json (NEW)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34322B" w14:paraId="0CDA2499" w14:textId="77777777" w:rsidTr="00375B3A">
        <w:tc>
          <w:tcPr>
            <w:tcW w:w="9060" w:type="dxa"/>
          </w:tcPr>
          <w:p w14:paraId="487F6C91"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 xml:space="preserve">{ </w:t>
            </w:r>
          </w:p>
          <w:p w14:paraId="5B74D396"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t>"recipient" : {</w:t>
            </w:r>
          </w:p>
          <w:p w14:paraId="2BE60453"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"name" : "World"</w:t>
            </w:r>
          </w:p>
          <w:p w14:paraId="3240AE08"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t>}</w:t>
            </w:r>
          </w:p>
          <w:p w14:paraId="7661467D" w14:textId="77777777" w:rsidR="003A05B9" w:rsidRDefault="003A05B9" w:rsidP="00375B3A">
            <w:pPr>
              <w:pStyle w:val="02BodyCopy"/>
              <w:rPr>
                <w:rFonts w:eastAsia="BentonSans"/>
                <w:lang w:val="en-US"/>
              </w:rPr>
            </w:pPr>
            <w:r w:rsidRPr="0034322B">
              <w:rPr>
                <w:rFonts w:ascii="Courier New" w:eastAsia="Courier New" w:hAnsi="Courier New" w:cs="Courier New"/>
                <w:b/>
                <w:highlight w:val="yellow"/>
              </w:rPr>
              <w:t>}</w:t>
            </w:r>
          </w:p>
        </w:tc>
      </w:tr>
    </w:tbl>
    <w:p w14:paraId="27BAA660" w14:textId="77777777" w:rsidR="003A05B9" w:rsidRDefault="003A05B9" w:rsidP="003A05B9">
      <w:pPr>
        <w:pStyle w:val="02BodyCopy"/>
        <w:rPr>
          <w:rFonts w:eastAsia="BentonSans"/>
          <w:b/>
          <w:bCs/>
          <w:sz w:val="22"/>
          <w:lang w:val="en-US" w:eastAsia="de-DE"/>
        </w:rPr>
      </w:pPr>
    </w:p>
    <w:p w14:paraId="5260B615" w14:textId="48603806" w:rsidR="003A05B9" w:rsidRDefault="003A05B9" w:rsidP="003A05B9">
      <w:pPr>
        <w:pStyle w:val="02BodyCopy"/>
        <w:rPr>
          <w:rFonts w:eastAsia="BentonSans"/>
        </w:rPr>
      </w:pPr>
      <w:r w:rsidRPr="007A32CC">
        <w:rPr>
          <w:rFonts w:eastAsia="BentonSans"/>
        </w:rPr>
        <w:t>To achieve this</w:t>
      </w:r>
      <w:r w:rsidR="00B9537D">
        <w:rPr>
          <w:rFonts w:eastAsia="BentonSans"/>
        </w:rPr>
        <w:t>,</w:t>
      </w:r>
      <w:r w:rsidRPr="007A32CC">
        <w:rPr>
          <w:rFonts w:eastAsia="BentonSans"/>
        </w:rPr>
        <w:t xml:space="preserve"> we will add a JSON model as container for the data on which our application operates</w:t>
      </w:r>
      <w:r>
        <w:rPr>
          <w:rFonts w:eastAsia="BentonSans"/>
        </w:rPr>
        <w:t xml:space="preserve">. Therefore we create the folder </w:t>
      </w:r>
      <w:r>
        <w:rPr>
          <w:rFonts w:ascii="Courier New" w:eastAsia="Courier New" w:hAnsi="Courier New" w:cs="Courier New"/>
        </w:rPr>
        <w:t>model</w:t>
      </w:r>
      <w:r>
        <w:rPr>
          <w:rFonts w:eastAsia="BentonSans"/>
        </w:rPr>
        <w:t xml:space="preserve"> within the </w:t>
      </w:r>
      <w:r w:rsidRPr="00852A47">
        <w:rPr>
          <w:rFonts w:ascii="Courier New" w:eastAsia="Courier New" w:hAnsi="Courier New" w:cs="Courier New"/>
        </w:rPr>
        <w:t xml:space="preserve">webapp </w:t>
      </w:r>
      <w:r>
        <w:rPr>
          <w:rFonts w:eastAsia="BentonSans"/>
        </w:rPr>
        <w:t>folder of our app</w:t>
      </w:r>
      <w:r w:rsidR="00076292">
        <w:rPr>
          <w:rFonts w:eastAsia="BentonSans"/>
        </w:rPr>
        <w:t xml:space="preserve">, </w:t>
      </w:r>
      <w:r>
        <w:rPr>
          <w:rFonts w:eastAsia="BentonSans"/>
        </w:rPr>
        <w:t xml:space="preserve"> and the file </w:t>
      </w:r>
      <w:r w:rsidRPr="00F83FB8">
        <w:rPr>
          <w:rFonts w:ascii="Courier New" w:eastAsia="Courier New" w:hAnsi="Courier New" w:cs="Courier New"/>
        </w:rPr>
        <w:t>HelloPanel.json</w:t>
      </w:r>
      <w:r w:rsidR="005F1254" w:rsidRPr="005F1254">
        <w:rPr>
          <w:rFonts w:eastAsia="BentonSans"/>
        </w:rPr>
        <w:t xml:space="preserve"> </w:t>
      </w:r>
      <w:r w:rsidR="005F1254">
        <w:rPr>
          <w:rFonts w:eastAsia="BentonSans"/>
        </w:rPr>
        <w:t>inside this folder</w:t>
      </w:r>
      <w:r>
        <w:rPr>
          <w:rFonts w:eastAsia="BentonSans"/>
        </w:rPr>
        <w:t>. As content</w:t>
      </w:r>
      <w:r w:rsidR="00DE548C">
        <w:rPr>
          <w:rFonts w:eastAsia="BentonSans"/>
        </w:rPr>
        <w:t xml:space="preserve"> for the file,</w:t>
      </w:r>
      <w:r>
        <w:rPr>
          <w:rFonts w:eastAsia="BentonSans"/>
        </w:rPr>
        <w:t xml:space="preserve"> we only need one recipient which has an additional property for the name.</w:t>
      </w:r>
    </w:p>
    <w:p w14:paraId="2279BB86" w14:textId="77777777" w:rsidR="0034322B" w:rsidRDefault="0034322B" w:rsidP="003A05B9">
      <w:pPr>
        <w:pStyle w:val="02BodyCopy"/>
        <w:rPr>
          <w:rFonts w:eastAsia="BentonSans"/>
        </w:rPr>
      </w:pPr>
    </w:p>
    <w:p w14:paraId="63361526" w14:textId="4F224476" w:rsidR="003A05B9" w:rsidRDefault="003A05B9" w:rsidP="0034322B">
      <w:pPr>
        <w:pStyle w:val="Heading3"/>
        <w:rPr>
          <w:rFonts w:eastAsia="BentonSans"/>
          <w:lang w:val="en-GB"/>
        </w:rPr>
      </w:pPr>
      <w:r w:rsidRPr="0034322B">
        <w:rPr>
          <w:rFonts w:eastAsia="BentonSans"/>
          <w:lang w:val="en-US"/>
        </w:rPr>
        <w:t>webapp/manifest.json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34322B" w14:paraId="470774A7" w14:textId="77777777" w:rsidTr="00375B3A">
        <w:tc>
          <w:tcPr>
            <w:tcW w:w="9060" w:type="dxa"/>
          </w:tcPr>
          <w:p w14:paraId="2CD6449F"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w:t>
            </w:r>
          </w:p>
          <w:p w14:paraId="33135E3B"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Pr>
                <w:rFonts w:ascii="Courier New" w:eastAsia="Courier New" w:hAnsi="Courier New" w:cs="Courier New"/>
              </w:rPr>
              <w:t>...</w:t>
            </w:r>
          </w:p>
          <w:p w14:paraId="0912C871"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"sap.ui5": {</w:t>
            </w:r>
          </w:p>
          <w:p w14:paraId="30A043B6"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Pr>
                <w:rFonts w:ascii="Courier New" w:eastAsia="Courier New" w:hAnsi="Courier New" w:cs="Courier New"/>
              </w:rPr>
              <w:t>…</w:t>
            </w:r>
          </w:p>
          <w:p w14:paraId="0F525A7D" w14:textId="77777777" w:rsidR="003A05B9" w:rsidRPr="0034322B" w:rsidRDefault="003A05B9" w:rsidP="00375B3A">
            <w:pPr>
              <w:pStyle w:val="02BodyCopy"/>
              <w:rPr>
                <w:rFonts w:ascii="Courier New" w:eastAsia="Courier New" w:hAnsi="Courier New" w:cs="Courier New"/>
                <w:b/>
                <w:highlight w:val="yellow"/>
              </w:rPr>
            </w:pP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yellow"/>
              </w:rPr>
              <w:t>"models": {</w:t>
            </w:r>
          </w:p>
          <w:p w14:paraId="656617D1"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"helloPanel": {</w:t>
            </w:r>
          </w:p>
          <w:p w14:paraId="18ACA5CA"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"type": "sap.ui.model.json.JSONModel",</w:t>
            </w:r>
          </w:p>
          <w:p w14:paraId="3260E956"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"uri": "model/HelloPanel.json"</w:t>
            </w:r>
          </w:p>
          <w:p w14:paraId="4AE44F80"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t>
            </w:r>
          </w:p>
          <w:p w14:paraId="33CAB160"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t>
            </w:r>
          </w:p>
          <w:p w14:paraId="02037B7B"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Pr>
                <w:rFonts w:ascii="Courier New" w:eastAsia="Courier New" w:hAnsi="Courier New" w:cs="Courier New"/>
              </w:rPr>
              <w:t>…</w:t>
            </w:r>
          </w:p>
          <w:p w14:paraId="5AA4DBB9"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w:t>
            </w:r>
          </w:p>
          <w:p w14:paraId="018E3157" w14:textId="77777777" w:rsidR="003A05B9" w:rsidRPr="000B2E40" w:rsidRDefault="003A05B9" w:rsidP="00375B3A">
            <w:pPr>
              <w:pStyle w:val="02BodyCopy"/>
              <w:rPr>
                <w:rFonts w:eastAsia="BentonSans"/>
              </w:rPr>
            </w:pPr>
            <w:r w:rsidRPr="000B2E40">
              <w:rPr>
                <w:rFonts w:ascii="Courier New" w:eastAsia="Courier New" w:hAnsi="Courier New" w:cs="Courier New"/>
              </w:rPr>
              <w:t>}</w:t>
            </w:r>
          </w:p>
        </w:tc>
      </w:tr>
    </w:tbl>
    <w:p w14:paraId="0412FE4B" w14:textId="77777777" w:rsidR="003A05B9" w:rsidRDefault="003A05B9" w:rsidP="003A05B9">
      <w:pPr>
        <w:pStyle w:val="02BodyCopy"/>
        <w:rPr>
          <w:rFonts w:eastAsia="BentonSans"/>
          <w:b/>
          <w:bCs/>
          <w:sz w:val="22"/>
          <w:lang w:val="en-US" w:eastAsia="de-DE"/>
        </w:rPr>
      </w:pPr>
    </w:p>
    <w:p w14:paraId="3AF8883C" w14:textId="53319A0D" w:rsidR="003A05B9" w:rsidRDefault="003A05B9" w:rsidP="003A05B9">
      <w:pPr>
        <w:pStyle w:val="02BodyCopy"/>
        <w:rPr>
          <w:rFonts w:eastAsia="BentonSans"/>
        </w:rPr>
      </w:pPr>
      <w:r w:rsidRPr="006E7682">
        <w:rPr>
          <w:rFonts w:eastAsia="BentonSans"/>
        </w:rPr>
        <w:t>Now we have to define the</w:t>
      </w:r>
      <w:r>
        <w:rPr>
          <w:rFonts w:eastAsia="BentonSans"/>
        </w:rPr>
        <w:t xml:space="preserve"> model within the </w:t>
      </w:r>
      <w:r w:rsidRPr="006E7682">
        <w:rPr>
          <w:rFonts w:ascii="Courier New" w:eastAsia="Courier New" w:hAnsi="Courier New" w:cs="Courier New"/>
        </w:rPr>
        <w:t>manifest.json</w:t>
      </w:r>
      <w:r>
        <w:rPr>
          <w:rFonts w:eastAsia="BentonSans"/>
        </w:rPr>
        <w:t>.</w:t>
      </w:r>
      <w:r w:rsidRPr="006E7682">
        <w:t xml:space="preserve"> </w:t>
      </w:r>
      <w:r w:rsidR="003F7621">
        <w:rPr>
          <w:rFonts w:eastAsia="BentonSans"/>
        </w:rPr>
        <w:t>W</w:t>
      </w:r>
      <w:r w:rsidRPr="006E7682">
        <w:rPr>
          <w:rFonts w:eastAsia="BentonSans"/>
        </w:rPr>
        <w:t xml:space="preserve">e add a new model </w:t>
      </w:r>
      <w:r w:rsidR="0034322B">
        <w:rPr>
          <w:rFonts w:ascii="Courier New" w:eastAsia="Courier New" w:hAnsi="Courier New" w:cs="Courier New"/>
        </w:rPr>
        <w:t>helloP</w:t>
      </w:r>
      <w:r w:rsidRPr="006E7682">
        <w:rPr>
          <w:rFonts w:ascii="Courier New" w:eastAsia="Courier New" w:hAnsi="Courier New" w:cs="Courier New"/>
        </w:rPr>
        <w:t>anel</w:t>
      </w:r>
      <w:r w:rsidRPr="006E7682">
        <w:rPr>
          <w:rFonts w:eastAsia="BentonSans"/>
        </w:rPr>
        <w:t xml:space="preserve"> to the </w:t>
      </w:r>
      <w:r w:rsidRPr="006E7682">
        <w:rPr>
          <w:rFonts w:ascii="Courier New" w:eastAsia="Courier New" w:hAnsi="Courier New" w:cs="Courier New"/>
        </w:rPr>
        <w:t>sap.ui5</w:t>
      </w:r>
      <w:r w:rsidRPr="006E7682">
        <w:rPr>
          <w:rFonts w:eastAsia="BentonSans"/>
        </w:rPr>
        <w:t xml:space="preserve"> section of the descriptor. We </w:t>
      </w:r>
      <w:r w:rsidR="00424EE6">
        <w:rPr>
          <w:rFonts w:eastAsia="BentonSans"/>
        </w:rPr>
        <w:t>use</w:t>
      </w:r>
      <w:r w:rsidR="00424EE6" w:rsidRPr="006E7682">
        <w:rPr>
          <w:rFonts w:eastAsia="BentonSans"/>
        </w:rPr>
        <w:t xml:space="preserve"> </w:t>
      </w:r>
      <w:r w:rsidRPr="006E7682">
        <w:rPr>
          <w:rFonts w:eastAsia="BentonSans"/>
        </w:rPr>
        <w:t>a JSON</w:t>
      </w:r>
      <w:r w:rsidR="0034322B">
        <w:rPr>
          <w:rFonts w:eastAsia="BentonSans"/>
        </w:rPr>
        <w:t xml:space="preserve"> m</w:t>
      </w:r>
      <w:r w:rsidRPr="006E7682">
        <w:rPr>
          <w:rFonts w:eastAsia="BentonSans"/>
        </w:rPr>
        <w:t xml:space="preserve">odel, so we set the type to </w:t>
      </w:r>
      <w:r w:rsidRPr="006E7682">
        <w:rPr>
          <w:rFonts w:ascii="Courier New" w:eastAsia="Courier New" w:hAnsi="Courier New" w:cs="Courier New"/>
        </w:rPr>
        <w:t>sap.ui.model.json.JSONModel</w:t>
      </w:r>
      <w:r w:rsidRPr="006E7682">
        <w:rPr>
          <w:rFonts w:eastAsia="BentonSans"/>
        </w:rPr>
        <w:t xml:space="preserve">. The </w:t>
      </w:r>
      <w:r w:rsidRPr="006E7682">
        <w:rPr>
          <w:rFonts w:ascii="Courier New" w:eastAsia="Courier New" w:hAnsi="Courier New" w:cs="Courier New"/>
        </w:rPr>
        <w:t>uri</w:t>
      </w:r>
      <w:r w:rsidR="0034322B">
        <w:rPr>
          <w:rFonts w:eastAsia="BentonSans"/>
        </w:rPr>
        <w:t xml:space="preserve"> </w:t>
      </w:r>
      <w:r w:rsidR="006824D0">
        <w:rPr>
          <w:rFonts w:eastAsia="BentonSans"/>
        </w:rPr>
        <w:t>property holds</w:t>
      </w:r>
      <w:r w:rsidRPr="006E7682">
        <w:rPr>
          <w:rFonts w:eastAsia="BentonSans"/>
        </w:rPr>
        <w:t xml:space="preserve"> the path to our test data relative to the component. With this little configuration</w:t>
      </w:r>
      <w:r w:rsidR="006D78BB">
        <w:rPr>
          <w:rFonts w:eastAsia="BentonSans"/>
        </w:rPr>
        <w:t>,</w:t>
      </w:r>
      <w:r w:rsidRPr="006E7682">
        <w:rPr>
          <w:rFonts w:eastAsia="BentonSans"/>
        </w:rPr>
        <w:t xml:space="preserve"> our component automatically instantiate</w:t>
      </w:r>
      <w:r w:rsidR="0092782F">
        <w:rPr>
          <w:rFonts w:eastAsia="BentonSans"/>
        </w:rPr>
        <w:t>s</w:t>
      </w:r>
      <w:r w:rsidRPr="006E7682">
        <w:rPr>
          <w:rFonts w:eastAsia="BentonSans"/>
        </w:rPr>
        <w:t xml:space="preserve"> a new JSON</w:t>
      </w:r>
      <w:r w:rsidR="0034322B">
        <w:rPr>
          <w:rFonts w:eastAsia="BentonSans"/>
        </w:rPr>
        <w:t xml:space="preserve"> m</w:t>
      </w:r>
      <w:r w:rsidRPr="006E7682">
        <w:rPr>
          <w:rFonts w:eastAsia="BentonSans"/>
        </w:rPr>
        <w:t xml:space="preserve">odel which loads </w:t>
      </w:r>
      <w:r w:rsidR="0068482B">
        <w:rPr>
          <w:rFonts w:eastAsia="BentonSans"/>
        </w:rPr>
        <w:t>its</w:t>
      </w:r>
      <w:r w:rsidR="0068482B" w:rsidRPr="006E7682">
        <w:rPr>
          <w:rFonts w:eastAsia="BentonSans"/>
        </w:rPr>
        <w:t xml:space="preserve"> </w:t>
      </w:r>
      <w:r w:rsidRPr="006E7682">
        <w:rPr>
          <w:rFonts w:eastAsia="BentonSans"/>
        </w:rPr>
        <w:t xml:space="preserve">data from the </w:t>
      </w:r>
      <w:r w:rsidRPr="006E7682">
        <w:rPr>
          <w:rFonts w:ascii="Courier New" w:eastAsia="Courier New" w:hAnsi="Courier New" w:cs="Courier New"/>
        </w:rPr>
        <w:t>HelloPanel.json</w:t>
      </w:r>
      <w:r w:rsidRPr="006E7682">
        <w:rPr>
          <w:rFonts w:eastAsia="BentonSans"/>
        </w:rPr>
        <w:t xml:space="preserve"> file. Finally, the instantiated JSON</w:t>
      </w:r>
      <w:r w:rsidR="0034322B">
        <w:rPr>
          <w:rFonts w:eastAsia="BentonSans"/>
        </w:rPr>
        <w:t xml:space="preserve"> m</w:t>
      </w:r>
      <w:r w:rsidRPr="006E7682">
        <w:rPr>
          <w:rFonts w:eastAsia="BentonSans"/>
        </w:rPr>
        <w:t xml:space="preserve">odel is </w:t>
      </w:r>
      <w:r w:rsidR="006C5A86">
        <w:rPr>
          <w:rFonts w:eastAsia="BentonSans"/>
        </w:rPr>
        <w:t>made available to</w:t>
      </w:r>
      <w:r w:rsidRPr="006E7682">
        <w:rPr>
          <w:rFonts w:eastAsia="BentonSans"/>
        </w:rPr>
        <w:t xml:space="preserve"> </w:t>
      </w:r>
      <w:r>
        <w:rPr>
          <w:rFonts w:eastAsia="BentonSans"/>
        </w:rPr>
        <w:t xml:space="preserve">the component as a named model </w:t>
      </w:r>
      <w:r w:rsidRPr="006E7682">
        <w:rPr>
          <w:rFonts w:ascii="Courier New" w:eastAsia="Courier New" w:hAnsi="Courier New" w:cs="Courier New"/>
        </w:rPr>
        <w:t>helloPanel</w:t>
      </w:r>
      <w:r w:rsidRPr="006E7682">
        <w:rPr>
          <w:rFonts w:eastAsia="BentonSans"/>
        </w:rPr>
        <w:t>.</w:t>
      </w:r>
    </w:p>
    <w:p w14:paraId="4F455563" w14:textId="77777777" w:rsidR="003A05B9" w:rsidRDefault="003A05B9">
      <w:pPr>
        <w:rPr>
          <w:rFonts w:eastAsia="BentonSans"/>
          <w:b/>
          <w:bCs/>
          <w:sz w:val="22"/>
          <w:szCs w:val="20"/>
          <w:lang w:val="en-US" w:eastAsia="de-DE"/>
        </w:rPr>
      </w:pPr>
      <w:r>
        <w:rPr>
          <w:rFonts w:eastAsia="BentonSans"/>
          <w:lang w:val="en-US"/>
        </w:rPr>
        <w:br w:type="page"/>
      </w:r>
    </w:p>
    <w:p w14:paraId="6B8F2A94" w14:textId="2D130E8F" w:rsidR="003A05B9" w:rsidRDefault="003A05B9" w:rsidP="0034322B">
      <w:pPr>
        <w:pStyle w:val="Heading3"/>
        <w:rPr>
          <w:rFonts w:eastAsia="BentonSans"/>
          <w:lang w:val="en-US"/>
        </w:rPr>
      </w:pPr>
      <w:r w:rsidRPr="0015714F">
        <w:rPr>
          <w:rFonts w:eastAsia="BentonSans"/>
          <w:lang w:val="en-US"/>
        </w:rPr>
        <w:lastRenderedPageBreak/>
        <w:t>webapp/view/App.view.xml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282296" w14:paraId="6B7EFBAB" w14:textId="77777777" w:rsidTr="00375B3A">
        <w:tc>
          <w:tcPr>
            <w:tcW w:w="9060" w:type="dxa"/>
          </w:tcPr>
          <w:p w14:paraId="6E61663A"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&lt;mvc:View</w:t>
            </w:r>
            <w:r w:rsidRPr="000B2E40">
              <w:rPr>
                <w:rFonts w:ascii="Courier New" w:eastAsia="Courier New" w:hAnsi="Courier New" w:cs="Courier New"/>
              </w:rPr>
              <w:tab/>
            </w:r>
            <w:r>
              <w:rPr>
                <w:rFonts w:ascii="Courier New" w:eastAsia="Courier New" w:hAnsi="Courier New" w:cs="Courier New"/>
              </w:rPr>
              <w:t>…</w:t>
            </w:r>
            <w:r w:rsidRPr="000B2E40">
              <w:rPr>
                <w:rFonts w:ascii="Courier New" w:eastAsia="Courier New" w:hAnsi="Courier New" w:cs="Courier New"/>
              </w:rPr>
              <w:t>&gt;</w:t>
            </w:r>
          </w:p>
          <w:p w14:paraId="299B9FA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Pr>
                <w:rFonts w:ascii="Courier New" w:eastAsia="Courier New" w:hAnsi="Courier New" w:cs="Courier New"/>
              </w:rPr>
              <w:t>…</w:t>
            </w:r>
          </w:p>
          <w:p w14:paraId="5248A8C0"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&lt;Button</w:t>
            </w:r>
          </w:p>
          <w:p w14:paraId="487EBAD8" w14:textId="77777777" w:rsidR="003A05B9"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text="Say Hello!"</w:t>
            </w:r>
          </w:p>
          <w:p w14:paraId="40D2DC4A"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press="onShowHello"/&gt;</w:t>
            </w:r>
          </w:p>
          <w:p w14:paraId="7459EB54" w14:textId="77777777" w:rsidR="003A05B9" w:rsidRPr="0034322B" w:rsidRDefault="003A05B9" w:rsidP="00375B3A">
            <w:pPr>
              <w:pStyle w:val="02BodyCopy"/>
              <w:rPr>
                <w:rFonts w:ascii="Courier New" w:eastAsia="Courier New" w:hAnsi="Courier New" w:cs="Courier New"/>
                <w:b/>
                <w:highlight w:val="yellow"/>
              </w:rPr>
            </w:pPr>
            <w:r w:rsidRPr="000B2E40">
              <w:rPr>
                <w:rFonts w:ascii="Courier New" w:eastAsia="Courier New" w:hAnsi="Courier New" w:cs="Courier New"/>
              </w:rPr>
              <w:tab/>
            </w:r>
            <w:r w:rsidRPr="0034322B">
              <w:rPr>
                <w:rFonts w:ascii="Courier New" w:eastAsia="Courier New" w:hAnsi="Courier New" w:cs="Courier New"/>
                <w:b/>
                <w:highlight w:val="yellow"/>
              </w:rPr>
              <w:t>&lt;Input</w:t>
            </w:r>
          </w:p>
          <w:p w14:paraId="38A5FDA9"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value="{helloPanel&gt;/recipient/name}"</w:t>
            </w:r>
          </w:p>
          <w:p w14:paraId="530117E2"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description="Hello {helloPanel&gt;/recipient/name}"</w:t>
            </w:r>
          </w:p>
          <w:p w14:paraId="6BFE0A9F"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valueLiveUpdate="true"</w:t>
            </w:r>
          </w:p>
          <w:p w14:paraId="0BEA6795"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width="60%"/&gt;</w:t>
            </w:r>
          </w:p>
          <w:p w14:paraId="3A946F4F" w14:textId="77777777" w:rsidR="003A05B9" w:rsidRDefault="003A05B9" w:rsidP="00375B3A">
            <w:pPr>
              <w:pStyle w:val="02BodyCopy"/>
              <w:rPr>
                <w:rFonts w:eastAsia="BentonSans"/>
                <w:lang w:val="en-US"/>
              </w:rPr>
            </w:pPr>
            <w:r w:rsidRPr="000B2E40">
              <w:rPr>
                <w:rFonts w:ascii="Courier New" w:eastAsia="Courier New" w:hAnsi="Courier New" w:cs="Courier New"/>
              </w:rPr>
              <w:t>&lt;/mvc:View&gt;</w:t>
            </w:r>
          </w:p>
        </w:tc>
      </w:tr>
    </w:tbl>
    <w:p w14:paraId="0189C463" w14:textId="77777777" w:rsidR="003A05B9" w:rsidRDefault="003A05B9" w:rsidP="003A05B9">
      <w:pPr>
        <w:pStyle w:val="02BodyCopy"/>
        <w:rPr>
          <w:rFonts w:eastAsia="BentonSans"/>
        </w:rPr>
      </w:pPr>
    </w:p>
    <w:p w14:paraId="32E017E1" w14:textId="7BBB944D" w:rsidR="003A05B9" w:rsidRDefault="003A05B9" w:rsidP="003A05B9">
      <w:pPr>
        <w:pStyle w:val="02BodyCopy"/>
        <w:rPr>
          <w:rFonts w:eastAsia="BentonSans"/>
        </w:rPr>
      </w:pPr>
      <w:r w:rsidRPr="00A93D81">
        <w:rPr>
          <w:rFonts w:eastAsia="BentonSans"/>
        </w:rPr>
        <w:t xml:space="preserve">The curly brackets enclosing a binding path (binding syntax) are automatically interpreted as a </w:t>
      </w:r>
      <w:r w:rsidR="001D20E6">
        <w:rPr>
          <w:rFonts w:eastAsia="BentonSans"/>
        </w:rPr>
        <w:t xml:space="preserve">data </w:t>
      </w:r>
      <w:r w:rsidRPr="00A93D81">
        <w:rPr>
          <w:rFonts w:eastAsia="BentonSans"/>
        </w:rPr>
        <w:t xml:space="preserve">binding. These binding instances are called </w:t>
      </w:r>
      <w:r w:rsidR="0034322B">
        <w:rPr>
          <w:rFonts w:ascii="Courier New" w:eastAsia="BentonSans" w:hAnsi="Courier New" w:cs="Courier New"/>
        </w:rPr>
        <w:t>pr</w:t>
      </w:r>
      <w:r w:rsidRPr="0034322B">
        <w:rPr>
          <w:rFonts w:ascii="Courier New" w:eastAsia="BentonSans" w:hAnsi="Courier New" w:cs="Courier New"/>
        </w:rPr>
        <w:t>operty</w:t>
      </w:r>
      <w:r w:rsidR="0034322B">
        <w:rPr>
          <w:rFonts w:ascii="Courier New" w:eastAsia="BentonSans" w:hAnsi="Courier New" w:cs="Courier New"/>
        </w:rPr>
        <w:t xml:space="preserve"> b</w:t>
      </w:r>
      <w:r w:rsidRPr="0034322B">
        <w:rPr>
          <w:rFonts w:ascii="Courier New" w:eastAsia="BentonSans" w:hAnsi="Courier New" w:cs="Courier New"/>
        </w:rPr>
        <w:t>indings</w:t>
      </w:r>
      <w:r w:rsidR="009C0236">
        <w:rPr>
          <w:rFonts w:eastAsia="BentonSans"/>
        </w:rPr>
        <w:t>:</w:t>
      </w:r>
      <w:r w:rsidRPr="00A93D81">
        <w:rPr>
          <w:rFonts w:eastAsia="BentonSans"/>
        </w:rPr>
        <w:t xml:space="preserve"> </w:t>
      </w:r>
      <w:r w:rsidR="009C0236">
        <w:rPr>
          <w:rFonts w:eastAsia="BentonSans"/>
        </w:rPr>
        <w:t>T</w:t>
      </w:r>
      <w:r w:rsidRPr="00A93D81">
        <w:rPr>
          <w:rFonts w:eastAsia="BentonSans"/>
        </w:rPr>
        <w:t xml:space="preserve">he control's </w:t>
      </w:r>
      <w:r w:rsidRPr="00282296">
        <w:rPr>
          <w:rFonts w:ascii="Courier New" w:eastAsia="BentonSans" w:hAnsi="Courier New" w:cs="Courier New"/>
        </w:rPr>
        <w:t>value</w:t>
      </w:r>
      <w:r w:rsidRPr="00A93D81">
        <w:rPr>
          <w:rFonts w:eastAsia="BentonSans"/>
        </w:rPr>
        <w:t xml:space="preserve"> property is bound to the recipient name property at the root of our named model</w:t>
      </w:r>
      <w:r w:rsidR="00F81C64">
        <w:rPr>
          <w:rFonts w:eastAsia="BentonSans"/>
        </w:rPr>
        <w:t>,</w:t>
      </w:r>
      <w:r w:rsidRPr="00A93D81">
        <w:rPr>
          <w:rFonts w:eastAsia="BentonSans"/>
        </w:rPr>
        <w:t xml:space="preserve"> which is stated first</w:t>
      </w:r>
      <w:r w:rsidR="0048179D">
        <w:rPr>
          <w:rFonts w:eastAsia="BentonSans"/>
        </w:rPr>
        <w:t>.</w:t>
      </w:r>
      <w:r w:rsidRPr="00A93D81">
        <w:rPr>
          <w:rFonts w:eastAsia="BentonSans"/>
        </w:rPr>
        <w:t xml:space="preserve"> </w:t>
      </w:r>
      <w:r w:rsidR="0048179D">
        <w:rPr>
          <w:rFonts w:eastAsia="BentonSans"/>
        </w:rPr>
        <w:t>T</w:t>
      </w:r>
      <w:r w:rsidRPr="00A93D81">
        <w:rPr>
          <w:rFonts w:eastAsia="BentonSans"/>
        </w:rPr>
        <w:t>he slash (/) at the beginning of the binding path denotes an absolute binding path</w:t>
      </w:r>
      <w:r>
        <w:rPr>
          <w:rFonts w:eastAsia="BentonSans"/>
        </w:rPr>
        <w:t>.</w:t>
      </w:r>
    </w:p>
    <w:p w14:paraId="5A00D802" w14:textId="77777777" w:rsidR="003A05B9" w:rsidRDefault="003A05B9" w:rsidP="003A05B9">
      <w:pPr>
        <w:pStyle w:val="02BodyCopy"/>
        <w:rPr>
          <w:rFonts w:eastAsia="BentonSans"/>
        </w:rPr>
      </w:pPr>
    </w:p>
    <w:p w14:paraId="7EA6176F" w14:textId="77777777" w:rsidR="00282296" w:rsidRPr="0034322B" w:rsidRDefault="00282296" w:rsidP="00282296">
      <w:pPr>
        <w:pStyle w:val="02BodyCopy"/>
        <w:rPr>
          <w:rFonts w:ascii="Courier New" w:eastAsia="Courier New" w:hAnsi="Courier New" w:cs="Courier New"/>
        </w:rPr>
      </w:pPr>
      <w:r w:rsidRPr="00A93D81">
        <w:rPr>
          <w:rFonts w:eastAsia="BentonSans"/>
        </w:rPr>
        <w:t>The description us</w:t>
      </w:r>
      <w:r>
        <w:rPr>
          <w:rFonts w:eastAsia="BentonSans"/>
        </w:rPr>
        <w:t>es</w:t>
      </w:r>
      <w:r w:rsidRPr="00A93D81">
        <w:rPr>
          <w:rFonts w:eastAsia="BentonSans"/>
        </w:rPr>
        <w:t xml:space="preserve"> a so</w:t>
      </w:r>
      <w:r>
        <w:rPr>
          <w:rFonts w:eastAsia="BentonSans"/>
        </w:rPr>
        <w:t>-</w:t>
      </w:r>
      <w:r w:rsidRPr="00A93D81">
        <w:rPr>
          <w:rFonts w:eastAsia="BentonSans"/>
        </w:rPr>
        <w:t>called complex binding syntax</w:t>
      </w:r>
      <w:r>
        <w:rPr>
          <w:rFonts w:eastAsia="BentonSans"/>
        </w:rPr>
        <w:t>,</w:t>
      </w:r>
      <w:r w:rsidRPr="00A93D81">
        <w:rPr>
          <w:rFonts w:eastAsia="BentonSans"/>
        </w:rPr>
        <w:t xml:space="preserve"> as it is a combination of text and data binding</w:t>
      </w:r>
      <w:r>
        <w:rPr>
          <w:rFonts w:eastAsia="BentonSans"/>
        </w:rPr>
        <w:t>. The complex syntax is not enabled by default</w:t>
      </w:r>
      <w:r w:rsidRPr="00A93D81">
        <w:rPr>
          <w:rFonts w:eastAsia="BentonSans"/>
        </w:rPr>
        <w:t xml:space="preserve">, </w:t>
      </w:r>
      <w:r>
        <w:rPr>
          <w:rFonts w:eastAsia="BentonSans"/>
        </w:rPr>
        <w:t>so</w:t>
      </w:r>
      <w:r w:rsidRPr="00A93D81">
        <w:rPr>
          <w:rFonts w:eastAsia="BentonSans"/>
        </w:rPr>
        <w:t xml:space="preserve"> we have to </w:t>
      </w:r>
      <w:r>
        <w:rPr>
          <w:rFonts w:eastAsia="BentonSans"/>
        </w:rPr>
        <w:t xml:space="preserve">explicitly </w:t>
      </w:r>
      <w:r w:rsidRPr="00A93D81">
        <w:rPr>
          <w:rFonts w:eastAsia="BentonSans"/>
        </w:rPr>
        <w:t xml:space="preserve">enable it within our app. This can be done within the </w:t>
      </w:r>
      <w:r w:rsidRPr="00E80601">
        <w:rPr>
          <w:rFonts w:ascii="Courier New" w:eastAsia="Courier New" w:hAnsi="Courier New" w:cs="Courier New"/>
        </w:rPr>
        <w:t>index.html</w:t>
      </w:r>
      <w:r w:rsidRPr="00A93D81">
        <w:rPr>
          <w:rFonts w:eastAsia="BentonSans"/>
        </w:rPr>
        <w:t xml:space="preserve"> with parameter </w:t>
      </w:r>
      <w:r w:rsidRPr="0034322B">
        <w:rPr>
          <w:rFonts w:ascii="Courier New" w:eastAsia="Courier New" w:hAnsi="Courier New" w:cs="Courier New"/>
        </w:rPr>
        <w:t>data-sap-ui-compatVersion="edge"</w:t>
      </w:r>
      <w:r w:rsidRPr="00FE6A26">
        <w:rPr>
          <w:rFonts w:eastAsia="BentonSans"/>
        </w:rPr>
        <w:t xml:space="preserve"> on the SAPUI5 bootstrap tag</w:t>
      </w:r>
      <w:r w:rsidRPr="00F12F64">
        <w:rPr>
          <w:rFonts w:eastAsia="BentonSans"/>
        </w:rPr>
        <w:t>.</w:t>
      </w:r>
    </w:p>
    <w:p w14:paraId="03E611B0" w14:textId="77777777" w:rsidR="0034322B" w:rsidRDefault="0034322B" w:rsidP="003A05B9">
      <w:pPr>
        <w:pStyle w:val="02BodyCopy"/>
        <w:rPr>
          <w:rFonts w:eastAsia="BentonSans"/>
        </w:rPr>
      </w:pPr>
    </w:p>
    <w:p w14:paraId="5723060D" w14:textId="2C413254" w:rsidR="003A05B9" w:rsidRDefault="003A05B9" w:rsidP="0034322B">
      <w:pPr>
        <w:pStyle w:val="Heading3"/>
        <w:rPr>
          <w:rFonts w:eastAsia="BentonSans"/>
          <w:lang w:val="en-US"/>
        </w:rPr>
      </w:pPr>
      <w:r w:rsidRPr="0015714F">
        <w:rPr>
          <w:rFonts w:eastAsia="BentonSans"/>
          <w:lang w:val="en-US"/>
        </w:rPr>
        <w:t>webapp/</w:t>
      </w:r>
      <w:r>
        <w:rPr>
          <w:rFonts w:eastAsia="BentonSans"/>
          <w:lang w:val="en-US"/>
        </w:rPr>
        <w:t>index.html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14:paraId="4A999583" w14:textId="77777777" w:rsidTr="00375B3A">
        <w:tc>
          <w:tcPr>
            <w:tcW w:w="9060" w:type="dxa"/>
          </w:tcPr>
          <w:p w14:paraId="75AC0B0B"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&lt;!DOCTYPE html&gt;</w:t>
            </w:r>
          </w:p>
          <w:p w14:paraId="64309B8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&lt;html&gt;</w:t>
            </w:r>
          </w:p>
          <w:p w14:paraId="37CB980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&lt;head&gt;</w:t>
            </w:r>
          </w:p>
          <w:p w14:paraId="18944CC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Pr>
                <w:rFonts w:ascii="Courier New" w:eastAsia="Courier New" w:hAnsi="Courier New" w:cs="Courier New"/>
              </w:rPr>
              <w:t>…</w:t>
            </w:r>
          </w:p>
          <w:p w14:paraId="0C51B739"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&lt;script</w:t>
            </w:r>
          </w:p>
          <w:p w14:paraId="35EECC2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id="sap-ui-bootstrap"</w:t>
            </w:r>
          </w:p>
          <w:p w14:paraId="251A5107"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src="https://sapui5.hana.ondemand.com/resources/sap-ui-core.js"</w:t>
            </w:r>
          </w:p>
          <w:p w14:paraId="7DA34C1C"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data-sap-ui-theme="sap_bluecrystal"</w:t>
            </w:r>
          </w:p>
          <w:p w14:paraId="7CABD4D1"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data-sap-ui-libs="sap.m"</w:t>
            </w:r>
          </w:p>
          <w:p w14:paraId="67103F7F" w14:textId="77777777" w:rsidR="003A05B9" w:rsidRPr="0034322B" w:rsidRDefault="003A05B9" w:rsidP="00375B3A">
            <w:pPr>
              <w:pStyle w:val="02BodyCopy"/>
              <w:rPr>
                <w:rFonts w:ascii="Courier New" w:eastAsia="Courier New" w:hAnsi="Courier New" w:cs="Courier New"/>
                <w:b/>
              </w:rPr>
            </w:pP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green"/>
              </w:rPr>
              <w:t>data-sap-ui-compatVersion="edge"</w:t>
            </w:r>
          </w:p>
          <w:p w14:paraId="7560E8CA"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data-sap-ui-preload="async"</w:t>
            </w:r>
          </w:p>
          <w:p w14:paraId="21CF7EAD"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data-sap-ui-resourceroots='{</w:t>
            </w:r>
          </w:p>
          <w:p w14:paraId="303B7EE7"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"opensap.myapp": "./"</w:t>
            </w:r>
          </w:p>
          <w:p w14:paraId="75802567"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}'&gt;</w:t>
            </w:r>
          </w:p>
          <w:p w14:paraId="5027D72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&lt;/script&gt;</w:t>
            </w:r>
          </w:p>
          <w:p w14:paraId="2376D5C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Pr>
                <w:rFonts w:ascii="Courier New" w:eastAsia="Courier New" w:hAnsi="Courier New" w:cs="Courier New"/>
              </w:rPr>
              <w:t>…</w:t>
            </w:r>
          </w:p>
          <w:p w14:paraId="20F50E5D"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&lt;/head&gt;</w:t>
            </w:r>
          </w:p>
          <w:p w14:paraId="7434C70B" w14:textId="77777777" w:rsidR="003A05B9" w:rsidRPr="000B2E40" w:rsidRDefault="003A05B9" w:rsidP="00375B3A">
            <w:pPr>
              <w:pStyle w:val="02BodyCopy"/>
              <w:rPr>
                <w:rFonts w:ascii="Courier New" w:eastAsia="Courier New" w:hAnsi="Courier New" w:cs="Courier New"/>
              </w:rPr>
            </w:pPr>
            <w:r>
              <w:rPr>
                <w:rFonts w:ascii="Courier New" w:eastAsia="Courier New" w:hAnsi="Courier New" w:cs="Courier New"/>
              </w:rPr>
              <w:t>…</w:t>
            </w:r>
          </w:p>
          <w:p w14:paraId="27C4F938" w14:textId="77777777" w:rsidR="003A05B9" w:rsidRDefault="003A05B9" w:rsidP="00375B3A">
            <w:pPr>
              <w:pStyle w:val="02BodyCopy"/>
              <w:rPr>
                <w:rFonts w:eastAsia="BentonSans"/>
                <w:lang w:val="en-US"/>
              </w:rPr>
            </w:pPr>
            <w:r w:rsidRPr="000B2E40">
              <w:rPr>
                <w:rFonts w:ascii="Courier New" w:eastAsia="Courier New" w:hAnsi="Courier New" w:cs="Courier New"/>
              </w:rPr>
              <w:t>&lt;/html&gt;</w:t>
            </w:r>
          </w:p>
        </w:tc>
      </w:tr>
    </w:tbl>
    <w:p w14:paraId="0CF80C71" w14:textId="35655EEB" w:rsidR="003A0546" w:rsidRDefault="008F1994" w:rsidP="003A05B9">
      <w:pPr>
        <w:pStyle w:val="010BodycopySubhead"/>
        <w:rPr>
          <w:rFonts w:eastAsia="BentonSans"/>
          <w:b w:val="0"/>
          <w:bCs w:val="0"/>
          <w:sz w:val="20"/>
          <w:lang w:val="en-GB" w:eastAsia="en-US"/>
        </w:rPr>
      </w:pPr>
      <w:r>
        <w:rPr>
          <w:rFonts w:eastAsia="BentonSans"/>
          <w:b w:val="0"/>
          <w:bCs w:val="0"/>
          <w:sz w:val="20"/>
          <w:lang w:val="en-GB" w:eastAsia="en-US"/>
        </w:rPr>
        <w:t>Finally,</w:t>
      </w:r>
      <w:r w:rsidR="003A05B9" w:rsidRPr="006727D2">
        <w:rPr>
          <w:rFonts w:eastAsia="BentonSans"/>
          <w:b w:val="0"/>
          <w:bCs w:val="0"/>
          <w:sz w:val="20"/>
          <w:lang w:val="en-GB" w:eastAsia="en-US"/>
        </w:rPr>
        <w:t xml:space="preserve"> your app should look like </w:t>
      </w:r>
      <w:r w:rsidR="003A05B9">
        <w:rPr>
          <w:rFonts w:eastAsia="BentonSans"/>
          <w:b w:val="0"/>
          <w:bCs w:val="0"/>
          <w:sz w:val="20"/>
          <w:lang w:val="en-GB" w:eastAsia="en-US"/>
        </w:rPr>
        <w:t>the preview picture above</w:t>
      </w:r>
      <w:r w:rsidR="00E32C95">
        <w:rPr>
          <w:rFonts w:eastAsia="BentonSans"/>
          <w:b w:val="0"/>
          <w:bCs w:val="0"/>
          <w:sz w:val="20"/>
          <w:lang w:val="en-GB" w:eastAsia="en-US"/>
        </w:rPr>
        <w:t>.</w:t>
      </w:r>
      <w:r w:rsidR="003A05B9" w:rsidRPr="006727D2">
        <w:rPr>
          <w:rFonts w:eastAsia="BentonSans"/>
          <w:b w:val="0"/>
          <w:bCs w:val="0"/>
          <w:sz w:val="20"/>
          <w:lang w:val="en-GB" w:eastAsia="en-US"/>
        </w:rPr>
        <w:t xml:space="preserve"> </w:t>
      </w:r>
      <w:r w:rsidR="00E32C95">
        <w:rPr>
          <w:rFonts w:eastAsia="BentonSans"/>
          <w:b w:val="0"/>
          <w:bCs w:val="0"/>
          <w:sz w:val="20"/>
          <w:lang w:val="en-GB" w:eastAsia="en-US"/>
        </w:rPr>
        <w:t>W</w:t>
      </w:r>
      <w:r w:rsidR="003A05B9" w:rsidRPr="006727D2">
        <w:rPr>
          <w:rFonts w:eastAsia="BentonSans"/>
          <w:b w:val="0"/>
          <w:bCs w:val="0"/>
          <w:sz w:val="20"/>
          <w:lang w:val="en-GB" w:eastAsia="en-US"/>
        </w:rPr>
        <w:t xml:space="preserve">hen you change something within the </w:t>
      </w:r>
      <w:r w:rsidR="003A05B9">
        <w:rPr>
          <w:rFonts w:eastAsia="BentonSans"/>
          <w:b w:val="0"/>
          <w:bCs w:val="0"/>
          <w:sz w:val="20"/>
          <w:lang w:val="en-GB" w:eastAsia="en-US"/>
        </w:rPr>
        <w:t>input</w:t>
      </w:r>
      <w:r w:rsidR="00B67BA6">
        <w:rPr>
          <w:rFonts w:eastAsia="BentonSans"/>
          <w:b w:val="0"/>
          <w:bCs w:val="0"/>
          <w:sz w:val="20"/>
          <w:lang w:val="en-GB" w:eastAsia="en-US"/>
        </w:rPr>
        <w:t xml:space="preserve"> field,</w:t>
      </w:r>
      <w:r w:rsidR="003A05B9">
        <w:rPr>
          <w:rFonts w:eastAsia="BentonSans"/>
          <w:b w:val="0"/>
          <w:bCs w:val="0"/>
          <w:sz w:val="20"/>
          <w:lang w:val="en-GB" w:eastAsia="en-US"/>
        </w:rPr>
        <w:t xml:space="preserve"> </w:t>
      </w:r>
      <w:r w:rsidR="003A05B9" w:rsidRPr="006727D2">
        <w:rPr>
          <w:rFonts w:eastAsia="BentonSans"/>
          <w:b w:val="0"/>
          <w:bCs w:val="0"/>
          <w:sz w:val="20"/>
          <w:lang w:val="en-GB" w:eastAsia="en-US"/>
        </w:rPr>
        <w:t>the label next to it is automatically updated</w:t>
      </w:r>
      <w:r w:rsidR="00162E82">
        <w:rPr>
          <w:rFonts w:eastAsia="BentonSans"/>
          <w:b w:val="0"/>
          <w:bCs w:val="0"/>
          <w:sz w:val="20"/>
          <w:lang w:val="en-GB" w:eastAsia="en-US"/>
        </w:rPr>
        <w:t>. This is</w:t>
      </w:r>
      <w:r w:rsidR="003A05B9" w:rsidRPr="006727D2">
        <w:rPr>
          <w:rFonts w:eastAsia="BentonSans"/>
          <w:b w:val="0"/>
          <w:bCs w:val="0"/>
          <w:sz w:val="20"/>
          <w:lang w:val="en-GB" w:eastAsia="en-US"/>
        </w:rPr>
        <w:t xml:space="preserve"> because</w:t>
      </w:r>
    </w:p>
    <w:p w14:paraId="6F2E26F6" w14:textId="0CF72036" w:rsidR="003A0546" w:rsidRDefault="003A05B9" w:rsidP="00282296">
      <w:pPr>
        <w:pStyle w:val="010BodycopySubhead"/>
        <w:numPr>
          <w:ilvl w:val="0"/>
          <w:numId w:val="15"/>
        </w:numPr>
        <w:rPr>
          <w:rFonts w:eastAsia="BentonSans"/>
          <w:b w:val="0"/>
          <w:bCs w:val="0"/>
          <w:sz w:val="20"/>
          <w:lang w:val="en-GB" w:eastAsia="en-US"/>
        </w:rPr>
      </w:pPr>
      <w:r w:rsidRPr="006727D2">
        <w:rPr>
          <w:rFonts w:eastAsia="BentonSans"/>
          <w:b w:val="0"/>
          <w:bCs w:val="0"/>
          <w:sz w:val="20"/>
          <w:lang w:val="en-GB" w:eastAsia="en-US"/>
        </w:rPr>
        <w:t xml:space="preserve">we have </w:t>
      </w:r>
      <w:r w:rsidRPr="006727D2">
        <w:rPr>
          <w:rFonts w:ascii="Courier New" w:eastAsia="Courier New" w:hAnsi="Courier New" w:cs="Courier New"/>
          <w:b w:val="0"/>
          <w:bCs w:val="0"/>
          <w:sz w:val="20"/>
          <w:lang w:val="en-GB" w:eastAsia="en-US"/>
        </w:rPr>
        <w:t>valueLiveUpdate</w:t>
      </w:r>
      <w:r w:rsidRPr="006727D2">
        <w:rPr>
          <w:rFonts w:eastAsia="BentonSans"/>
          <w:b w:val="0"/>
          <w:bCs w:val="0"/>
          <w:sz w:val="20"/>
          <w:lang w:val="en-GB" w:eastAsia="en-US"/>
        </w:rPr>
        <w:t xml:space="preserve"> enable</w:t>
      </w:r>
      <w:r w:rsidR="00C9652E">
        <w:rPr>
          <w:rFonts w:eastAsia="BentonSans"/>
          <w:b w:val="0"/>
          <w:bCs w:val="0"/>
          <w:sz w:val="20"/>
          <w:lang w:val="en-GB" w:eastAsia="en-US"/>
        </w:rPr>
        <w:t>d on the input field</w:t>
      </w:r>
      <w:r w:rsidR="003A0546">
        <w:rPr>
          <w:rFonts w:eastAsia="BentonSans"/>
          <w:b w:val="0"/>
          <w:bCs w:val="0"/>
          <w:sz w:val="20"/>
          <w:lang w:val="en-GB" w:eastAsia="en-US"/>
        </w:rPr>
        <w:t>,</w:t>
      </w:r>
    </w:p>
    <w:p w14:paraId="5C44AD80" w14:textId="088AC7D8" w:rsidR="003A0546" w:rsidRDefault="003A05B9" w:rsidP="00282296">
      <w:pPr>
        <w:pStyle w:val="010BodycopySubhead"/>
        <w:numPr>
          <w:ilvl w:val="0"/>
          <w:numId w:val="15"/>
        </w:numPr>
        <w:rPr>
          <w:rFonts w:eastAsia="BentonSans"/>
          <w:b w:val="0"/>
          <w:bCs w:val="0"/>
          <w:sz w:val="20"/>
          <w:lang w:val="en-GB" w:eastAsia="en-US"/>
        </w:rPr>
      </w:pPr>
      <w:r w:rsidRPr="006727D2">
        <w:rPr>
          <w:rFonts w:eastAsia="BentonSans"/>
          <w:b w:val="0"/>
          <w:bCs w:val="0"/>
          <w:sz w:val="20"/>
          <w:lang w:val="en-GB" w:eastAsia="en-US"/>
        </w:rPr>
        <w:t xml:space="preserve">both </w:t>
      </w:r>
      <w:r w:rsidR="00D7280F">
        <w:rPr>
          <w:rFonts w:eastAsia="BentonSans"/>
          <w:b w:val="0"/>
          <w:bCs w:val="0"/>
          <w:sz w:val="20"/>
          <w:lang w:val="en-GB" w:eastAsia="en-US"/>
        </w:rPr>
        <w:t xml:space="preserve">controls’ </w:t>
      </w:r>
      <w:r w:rsidRPr="006727D2">
        <w:rPr>
          <w:rFonts w:eastAsia="BentonSans"/>
          <w:b w:val="0"/>
          <w:bCs w:val="0"/>
          <w:sz w:val="20"/>
          <w:lang w:val="en-GB" w:eastAsia="en-US"/>
        </w:rPr>
        <w:t xml:space="preserve">properties are bound to the same </w:t>
      </w:r>
      <w:r w:rsidR="00651EF2">
        <w:rPr>
          <w:rFonts w:eastAsia="BentonSans"/>
          <w:b w:val="0"/>
          <w:bCs w:val="0"/>
          <w:sz w:val="20"/>
          <w:lang w:val="en-GB" w:eastAsia="en-US"/>
        </w:rPr>
        <w:t>property</w:t>
      </w:r>
      <w:r w:rsidR="00651EF2" w:rsidRPr="006727D2">
        <w:rPr>
          <w:rFonts w:eastAsia="BentonSans"/>
          <w:b w:val="0"/>
          <w:bCs w:val="0"/>
          <w:sz w:val="20"/>
          <w:lang w:val="en-GB" w:eastAsia="en-US"/>
        </w:rPr>
        <w:t xml:space="preserve"> </w:t>
      </w:r>
      <w:r w:rsidRPr="006727D2">
        <w:rPr>
          <w:rFonts w:eastAsia="BentonSans"/>
          <w:b w:val="0"/>
          <w:bCs w:val="0"/>
          <w:sz w:val="20"/>
          <w:lang w:val="en-GB" w:eastAsia="en-US"/>
        </w:rPr>
        <w:t>within the JSON</w:t>
      </w:r>
      <w:r w:rsidR="0034322B">
        <w:rPr>
          <w:rFonts w:eastAsia="BentonSans"/>
          <w:b w:val="0"/>
          <w:bCs w:val="0"/>
          <w:sz w:val="20"/>
          <w:lang w:val="en-GB" w:eastAsia="en-US"/>
        </w:rPr>
        <w:t xml:space="preserve"> m</w:t>
      </w:r>
      <w:r w:rsidRPr="006727D2">
        <w:rPr>
          <w:rFonts w:eastAsia="BentonSans"/>
          <w:b w:val="0"/>
          <w:bCs w:val="0"/>
          <w:sz w:val="20"/>
          <w:lang w:val="en-GB" w:eastAsia="en-US"/>
        </w:rPr>
        <w:t>odel</w:t>
      </w:r>
      <w:r w:rsidR="003A0546">
        <w:rPr>
          <w:rFonts w:eastAsia="BentonSans"/>
          <w:b w:val="0"/>
          <w:bCs w:val="0"/>
          <w:sz w:val="20"/>
          <w:lang w:val="en-GB" w:eastAsia="en-US"/>
        </w:rPr>
        <w:t>,</w:t>
      </w:r>
    </w:p>
    <w:p w14:paraId="010996F7" w14:textId="4F21518E" w:rsidR="003A05B9" w:rsidRDefault="003A0546" w:rsidP="00282296">
      <w:pPr>
        <w:pStyle w:val="010BodycopySubhead"/>
        <w:numPr>
          <w:ilvl w:val="0"/>
          <w:numId w:val="15"/>
        </w:numPr>
        <w:rPr>
          <w:rFonts w:eastAsia="BentonSans"/>
          <w:b w:val="0"/>
          <w:bCs w:val="0"/>
          <w:sz w:val="20"/>
          <w:lang w:val="en-GB" w:eastAsia="en-US"/>
        </w:rPr>
      </w:pPr>
      <w:r>
        <w:rPr>
          <w:rFonts w:eastAsia="BentonSans"/>
          <w:b w:val="0"/>
          <w:bCs w:val="0"/>
          <w:sz w:val="20"/>
          <w:lang w:val="en-GB" w:eastAsia="en-US"/>
        </w:rPr>
        <w:t>And the model uses a</w:t>
      </w:r>
      <w:r w:rsidR="003A05B9">
        <w:rPr>
          <w:rFonts w:eastAsia="BentonSans"/>
          <w:b w:val="0"/>
          <w:bCs w:val="0"/>
          <w:sz w:val="20"/>
          <w:lang w:val="en-GB" w:eastAsia="en-US"/>
        </w:rPr>
        <w:t xml:space="preserve"> two-way binding</w:t>
      </w:r>
      <w:r w:rsidR="003A05B9" w:rsidRPr="006727D2">
        <w:rPr>
          <w:rFonts w:eastAsia="BentonSans"/>
          <w:b w:val="0"/>
          <w:bCs w:val="0"/>
          <w:sz w:val="20"/>
          <w:lang w:val="en-GB" w:eastAsia="en-US"/>
        </w:rPr>
        <w:t>.</w:t>
      </w:r>
    </w:p>
    <w:p w14:paraId="280EF519" w14:textId="77777777" w:rsidR="0034322B" w:rsidRPr="0017136A" w:rsidRDefault="0034322B">
      <w:pPr>
        <w:rPr>
          <w:rFonts w:eastAsia="Times New Roman"/>
          <w:b/>
          <w:bCs/>
          <w:caps/>
          <w:sz w:val="28"/>
          <w:szCs w:val="28"/>
          <w:lang w:val="en-US"/>
        </w:rPr>
      </w:pPr>
      <w:r w:rsidRPr="0017136A">
        <w:rPr>
          <w:lang w:val="en-US"/>
        </w:rPr>
        <w:br w:type="page"/>
      </w:r>
    </w:p>
    <w:p w14:paraId="67F12312" w14:textId="24017D70" w:rsidR="003A05B9" w:rsidRPr="00F60F48" w:rsidRDefault="003A05B9" w:rsidP="003A05B9">
      <w:pPr>
        <w:pStyle w:val="Heading1"/>
        <w:widowControl w:val="0"/>
        <w:spacing w:before="480" w:line="360" w:lineRule="auto"/>
        <w:ind w:left="426" w:hanging="426"/>
      </w:pPr>
      <w:bookmarkStart w:id="8" w:name="_Toc449007240"/>
      <w:r>
        <w:lastRenderedPageBreak/>
        <w:t>Internationalization</w:t>
      </w:r>
      <w:bookmarkEnd w:id="8"/>
    </w:p>
    <w:p w14:paraId="28DB633A" w14:textId="1F71D31E" w:rsidR="003A05B9" w:rsidRPr="00954D02" w:rsidRDefault="003A05B9" w:rsidP="003A05B9">
      <w:pPr>
        <w:pStyle w:val="02BodyCopy"/>
        <w:rPr>
          <w:rFonts w:eastAsia="BentonSans"/>
        </w:rPr>
      </w:pPr>
      <w:r w:rsidRPr="00EA1DBE">
        <w:rPr>
          <w:rFonts w:eastAsia="BentonSans"/>
        </w:rPr>
        <w:t xml:space="preserve">Within </w:t>
      </w:r>
      <w:r>
        <w:rPr>
          <w:rFonts w:eastAsia="BentonSans"/>
        </w:rPr>
        <w:t>this</w:t>
      </w:r>
      <w:r w:rsidRPr="00EA1DBE">
        <w:rPr>
          <w:rFonts w:eastAsia="BentonSans"/>
        </w:rPr>
        <w:t xml:space="preserve"> step</w:t>
      </w:r>
      <w:r w:rsidR="00430038">
        <w:rPr>
          <w:rFonts w:eastAsia="BentonSans"/>
        </w:rPr>
        <w:t>,</w:t>
      </w:r>
      <w:r w:rsidRPr="00EA1DBE">
        <w:rPr>
          <w:rFonts w:eastAsia="BentonSans"/>
        </w:rPr>
        <w:t xml:space="preserve"> we will prepare for internationalization</w:t>
      </w:r>
      <w:r w:rsidR="000E2546">
        <w:rPr>
          <w:rFonts w:eastAsia="BentonSans"/>
        </w:rPr>
        <w:t xml:space="preserve"> (i18n)</w:t>
      </w:r>
      <w:r w:rsidRPr="00954D02">
        <w:rPr>
          <w:rFonts w:eastAsia="BentonSans"/>
        </w:rPr>
        <w:t>.</w:t>
      </w:r>
      <w:r>
        <w:rPr>
          <w:rFonts w:eastAsia="BentonSans"/>
        </w:rPr>
        <w:t xml:space="preserve"> </w:t>
      </w:r>
    </w:p>
    <w:p w14:paraId="037A666A" w14:textId="0CA3018E" w:rsidR="003A05B9" w:rsidRPr="00F60F48" w:rsidRDefault="003A05B9" w:rsidP="003A05B9">
      <w:pPr>
        <w:pStyle w:val="010BodycopySubhead"/>
        <w:rPr>
          <w:rFonts w:eastAsia="BentonSans"/>
        </w:rPr>
      </w:pPr>
      <w:r w:rsidRPr="00F60F48">
        <w:rPr>
          <w:rFonts w:eastAsia="BentonSans"/>
        </w:rPr>
        <w:t>Preview</w:t>
      </w:r>
      <w:r>
        <w:rPr>
          <w:rFonts w:eastAsia="BentonSans"/>
        </w:rPr>
        <w:br/>
      </w:r>
    </w:p>
    <w:p w14:paraId="09B7A8C8" w14:textId="77777777" w:rsidR="003A05B9" w:rsidRPr="00F60F48" w:rsidRDefault="003A05B9" w:rsidP="003A05B9">
      <w:pPr>
        <w:rPr>
          <w:rFonts w:ascii="BentonSans" w:eastAsia="BentonSans" w:hAnsi="BentonSans" w:cs="BentonSans"/>
          <w:color w:val="222222"/>
          <w:sz w:val="18"/>
        </w:rPr>
      </w:pPr>
      <w:r>
        <w:rPr>
          <w:noProof/>
          <w:lang w:eastAsia="de-DE"/>
        </w:rPr>
        <w:drawing>
          <wp:inline distT="0" distB="0" distL="0" distR="0" wp14:anchorId="1C0ED178" wp14:editId="7CEC76B5">
            <wp:extent cx="4895850" cy="485775"/>
            <wp:effectExtent l="0" t="0" r="0" b="9525"/>
            <wp:docPr id="7" name="Picture 7" descr="http://veui5infra.dhcp.wdf.sap.corp:8080/demokit/docs/guide/loioe5a9bb4cb06b4d9c8b37914bf5cd2d13_Hi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veui5infra.dhcp.wdf.sap.corp:8080/demokit/docs/guide/loioe5a9bb4cb06b4d9c8b37914bf5cd2d13_HiR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85775"/>
                    </a:xfrm>
                    <a:prstGeom prst="rect">
                      <a:avLst/>
                    </a:prstGeom>
                    <a:noFill/>
                    <a:ln>
                      <a:noFill/>
                    </a:ln>
                  </pic:spPr>
                </pic:pic>
              </a:graphicData>
            </a:graphic>
          </wp:inline>
        </w:drawing>
      </w:r>
    </w:p>
    <w:p w14:paraId="65D2C3F1" w14:textId="60C8AF96" w:rsidR="003A05B9" w:rsidRPr="007C2A84" w:rsidRDefault="003A05B9" w:rsidP="003A05B9">
      <w:pPr>
        <w:pStyle w:val="Caption"/>
        <w:rPr>
          <w:rFonts w:eastAsia="BentonSans"/>
          <w:sz w:val="18"/>
          <w:lang w:val="en-US"/>
        </w:rPr>
      </w:pPr>
      <w:r w:rsidRPr="007C2A84">
        <w:rPr>
          <w:rFonts w:eastAsia="BentonSans"/>
          <w:lang w:val="en-US"/>
        </w:rPr>
        <w:t xml:space="preserve">Figure </w:t>
      </w:r>
      <w:r w:rsidR="007D16DA">
        <w:rPr>
          <w:rFonts w:eastAsia="BentonSans"/>
          <w:lang w:val="en-US"/>
        </w:rPr>
        <w:t>3</w:t>
      </w:r>
      <w:r w:rsidRPr="007C2A84">
        <w:rPr>
          <w:rFonts w:eastAsia="BentonSans"/>
          <w:lang w:val="en-US"/>
        </w:rPr>
        <w:t>: A message toast displays the "Hello World" message</w:t>
      </w:r>
      <w:r>
        <w:rPr>
          <w:rFonts w:eastAsia="BentonSans"/>
          <w:lang w:val="en-US"/>
        </w:rPr>
        <w:t xml:space="preserve"> which comes from the resource bundle</w:t>
      </w:r>
    </w:p>
    <w:p w14:paraId="61B3D2BC" w14:textId="6DA863EF" w:rsidR="003A05B9" w:rsidRPr="000B2E40" w:rsidRDefault="003A05B9" w:rsidP="0034322B">
      <w:pPr>
        <w:pStyle w:val="Heading3"/>
        <w:rPr>
          <w:rFonts w:eastAsia="BentonSans"/>
          <w:lang w:val="en-US"/>
        </w:rPr>
      </w:pPr>
      <w:r>
        <w:rPr>
          <w:rFonts w:eastAsia="BentonSans"/>
          <w:lang w:val="en-US"/>
        </w:rPr>
        <w:br/>
      </w:r>
      <w:r w:rsidRPr="00F60F48">
        <w:rPr>
          <w:rFonts w:eastAsia="BentonSans"/>
          <w:lang w:val="en-US"/>
        </w:rPr>
        <w:t>webapp/</w:t>
      </w:r>
      <w:r>
        <w:rPr>
          <w:rFonts w:eastAsia="BentonSans"/>
          <w:lang w:val="en-US"/>
        </w:rPr>
        <w:t>i18n</w:t>
      </w:r>
      <w:r w:rsidRPr="00F60F48">
        <w:rPr>
          <w:rFonts w:eastAsia="BentonSans"/>
          <w:lang w:val="en-US"/>
        </w:rPr>
        <w:t>/</w:t>
      </w:r>
      <w:r>
        <w:rPr>
          <w:rFonts w:eastAsia="BentonSans"/>
          <w:lang w:val="en-US"/>
        </w:rPr>
        <w:t>i18n.properties (NEW)</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282296" w14:paraId="1B1AD5BE" w14:textId="77777777" w:rsidTr="00375B3A">
        <w:tc>
          <w:tcPr>
            <w:tcW w:w="9060" w:type="dxa"/>
          </w:tcPr>
          <w:p w14:paraId="4AA85C80"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 Hello Panel</w:t>
            </w:r>
          </w:p>
          <w:p w14:paraId="37F16B0C"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showHelloButtonText=Say Hello</w:t>
            </w:r>
          </w:p>
          <w:p w14:paraId="43A48F50" w14:textId="77777777" w:rsidR="003A05B9" w:rsidRPr="000B2E40" w:rsidRDefault="003A05B9" w:rsidP="00375B3A">
            <w:pPr>
              <w:pStyle w:val="02BodyCopy"/>
              <w:rPr>
                <w:rFonts w:eastAsia="BentonSans"/>
                <w:lang w:val="en-US"/>
              </w:rPr>
            </w:pPr>
            <w:r w:rsidRPr="0034322B">
              <w:rPr>
                <w:rFonts w:ascii="Courier New" w:eastAsia="Courier New" w:hAnsi="Courier New" w:cs="Courier New"/>
                <w:b/>
                <w:highlight w:val="yellow"/>
              </w:rPr>
              <w:t>helloMsg=Hello {0}</w:t>
            </w:r>
          </w:p>
        </w:tc>
      </w:tr>
    </w:tbl>
    <w:p w14:paraId="6F86A027" w14:textId="77777777" w:rsidR="003A05B9" w:rsidRDefault="003A05B9" w:rsidP="003A05B9">
      <w:pPr>
        <w:pStyle w:val="02BodyCopy"/>
        <w:rPr>
          <w:rFonts w:eastAsia="BentonSans"/>
        </w:rPr>
      </w:pPr>
    </w:p>
    <w:p w14:paraId="1ABAF8F9" w14:textId="27BB3A56" w:rsidR="003A05B9" w:rsidRDefault="003A05B9" w:rsidP="003A05B9">
      <w:pPr>
        <w:pStyle w:val="02BodyCopy"/>
        <w:rPr>
          <w:rFonts w:eastAsia="BentonSans"/>
        </w:rPr>
      </w:pPr>
      <w:r w:rsidRPr="00B01B7D">
        <w:rPr>
          <w:rFonts w:eastAsia="BentonSans"/>
        </w:rPr>
        <w:t>The implementation we just did was overly simplistic as we stored language-specific text directly in a JSON model object. Generally speaking, unless language-specific text is derived directly from a back-end system</w:t>
      </w:r>
      <w:r w:rsidR="004C226F">
        <w:rPr>
          <w:rFonts w:eastAsia="BentonSans"/>
        </w:rPr>
        <w:t xml:space="preserve"> which already takes care of translation</w:t>
      </w:r>
      <w:r w:rsidRPr="00B01B7D">
        <w:rPr>
          <w:rFonts w:eastAsia="BentonSans"/>
        </w:rPr>
        <w:t xml:space="preserve">, it is not considered good programming practice to place translatable texts directly into a model. So let's correct this situation by placing all translatable texts (such as field labels) into a </w:t>
      </w:r>
      <w:r w:rsidR="00607727">
        <w:rPr>
          <w:rFonts w:eastAsia="BentonSans"/>
        </w:rPr>
        <w:t>translatable</w:t>
      </w:r>
      <w:r w:rsidR="00601A8E">
        <w:rPr>
          <w:rFonts w:eastAsia="BentonSans"/>
        </w:rPr>
        <w:t xml:space="preserve"> </w:t>
      </w:r>
      <w:r w:rsidRPr="00B01B7D">
        <w:rPr>
          <w:rFonts w:eastAsia="BentonSans"/>
        </w:rPr>
        <w:t>resource bundle</w:t>
      </w:r>
      <w:r>
        <w:rPr>
          <w:rFonts w:eastAsia="BentonSans"/>
        </w:rPr>
        <w:t>.</w:t>
      </w:r>
    </w:p>
    <w:p w14:paraId="700EBFDB" w14:textId="77777777" w:rsidR="0034322B" w:rsidRDefault="0034322B" w:rsidP="003A05B9">
      <w:pPr>
        <w:pStyle w:val="02BodyCopy"/>
        <w:rPr>
          <w:rFonts w:eastAsia="BentonSans"/>
        </w:rPr>
      </w:pPr>
    </w:p>
    <w:p w14:paraId="11EE253A" w14:textId="3B5618B5" w:rsidR="003A05B9" w:rsidRDefault="003A05B9" w:rsidP="003A05B9">
      <w:pPr>
        <w:pStyle w:val="02BodyCopy"/>
        <w:rPr>
          <w:rFonts w:eastAsia="BentonSans"/>
        </w:rPr>
      </w:pPr>
      <w:r>
        <w:rPr>
          <w:rFonts w:eastAsia="BentonSans"/>
        </w:rPr>
        <w:t xml:space="preserve">Create an </w:t>
      </w:r>
      <w:r w:rsidRPr="000C1CC4">
        <w:rPr>
          <w:rFonts w:ascii="Courier New" w:eastAsia="Courier New" w:hAnsi="Courier New" w:cs="Courier New"/>
        </w:rPr>
        <w:t>i18n</w:t>
      </w:r>
      <w:r>
        <w:rPr>
          <w:rFonts w:eastAsia="BentonSans"/>
        </w:rPr>
        <w:t xml:space="preserve"> folder within the </w:t>
      </w:r>
      <w:r w:rsidRPr="0034322B">
        <w:rPr>
          <w:rFonts w:ascii="Courier New" w:eastAsia="BentonSans" w:hAnsi="Courier New" w:cs="Courier New"/>
        </w:rPr>
        <w:t>webapp</w:t>
      </w:r>
      <w:r>
        <w:rPr>
          <w:rFonts w:eastAsia="BentonSans"/>
        </w:rPr>
        <w:t xml:space="preserve"> folder. </w:t>
      </w:r>
      <w:r w:rsidR="0034322B">
        <w:rPr>
          <w:rFonts w:eastAsia="BentonSans"/>
        </w:rPr>
        <w:t>Inside this new folder</w:t>
      </w:r>
      <w:r w:rsidR="00AC03B4">
        <w:rPr>
          <w:rFonts w:eastAsia="BentonSans"/>
        </w:rPr>
        <w:t>,</w:t>
      </w:r>
      <w:r w:rsidR="0034322B">
        <w:rPr>
          <w:rFonts w:eastAsia="BentonSans"/>
        </w:rPr>
        <w:t xml:space="preserve"> </w:t>
      </w:r>
      <w:r>
        <w:rPr>
          <w:rFonts w:eastAsia="BentonSans"/>
        </w:rPr>
        <w:t xml:space="preserve">create a new file </w:t>
      </w:r>
      <w:r w:rsidRPr="000C1CC4">
        <w:rPr>
          <w:rFonts w:eastAsia="BentonSans"/>
        </w:rPr>
        <w:t>called</w:t>
      </w:r>
      <w:r w:rsidRPr="000C1CC4">
        <w:rPr>
          <w:rFonts w:ascii="Courier New" w:eastAsia="Courier New" w:hAnsi="Courier New" w:cs="Courier New"/>
        </w:rPr>
        <w:t xml:space="preserve"> i18n.properties</w:t>
      </w:r>
      <w:r>
        <w:rPr>
          <w:rFonts w:eastAsia="BentonSans"/>
        </w:rPr>
        <w:t xml:space="preserve">. </w:t>
      </w:r>
      <w:r w:rsidRPr="000C1CC4">
        <w:rPr>
          <w:rFonts w:eastAsia="BentonSans"/>
        </w:rPr>
        <w:t>Within this file</w:t>
      </w:r>
      <w:r w:rsidR="00BE0791">
        <w:rPr>
          <w:rFonts w:eastAsia="BentonSans"/>
        </w:rPr>
        <w:t>,</w:t>
      </w:r>
      <w:r w:rsidRPr="000C1CC4">
        <w:rPr>
          <w:rFonts w:eastAsia="BentonSans"/>
        </w:rPr>
        <w:t xml:space="preserve"> we put the text as name-value pairs. If you </w:t>
      </w:r>
      <w:r w:rsidR="000557C9">
        <w:rPr>
          <w:rFonts w:eastAsia="BentonSans"/>
        </w:rPr>
        <w:t>need</w:t>
      </w:r>
      <w:r w:rsidRPr="000C1CC4">
        <w:rPr>
          <w:rFonts w:eastAsia="BentonSans"/>
        </w:rPr>
        <w:t xml:space="preserve"> parameter</w:t>
      </w:r>
      <w:r w:rsidR="000557C9">
        <w:rPr>
          <w:rFonts w:eastAsia="BentonSans"/>
        </w:rPr>
        <w:t>s</w:t>
      </w:r>
      <w:r w:rsidRPr="000C1CC4">
        <w:rPr>
          <w:rFonts w:eastAsia="BentonSans"/>
        </w:rPr>
        <w:t xml:space="preserve"> in the text, put a number (starting with 0) within a curly bracket</w:t>
      </w:r>
      <w:r w:rsidR="000F2E41">
        <w:rPr>
          <w:rFonts w:eastAsia="BentonSans"/>
        </w:rPr>
        <w:t xml:space="preserve"> as placeholder</w:t>
      </w:r>
      <w:r w:rsidR="009A4274">
        <w:rPr>
          <w:rFonts w:eastAsia="BentonSans"/>
        </w:rPr>
        <w:t xml:space="preserve"> for each parameter in the appropriate position of the text</w:t>
      </w:r>
      <w:r w:rsidRPr="000C1CC4">
        <w:rPr>
          <w:rFonts w:eastAsia="BentonSans"/>
        </w:rPr>
        <w:t xml:space="preserve">. Never concatenate strings that are translated, </w:t>
      </w:r>
      <w:r w:rsidR="00540DD8">
        <w:rPr>
          <w:rFonts w:eastAsia="BentonSans"/>
        </w:rPr>
        <w:t>as the order of words may differ between different languages</w:t>
      </w:r>
      <w:r w:rsidR="00C16184">
        <w:rPr>
          <w:rFonts w:eastAsia="BentonSans"/>
        </w:rPr>
        <w:t>, so concatenation might lead to unexpected results</w:t>
      </w:r>
      <w:r w:rsidR="004519AD">
        <w:rPr>
          <w:rFonts w:eastAsia="BentonSans"/>
        </w:rPr>
        <w:t xml:space="preserve"> in certain languages</w:t>
      </w:r>
      <w:r w:rsidR="00540DD8">
        <w:rPr>
          <w:rFonts w:eastAsia="BentonSans"/>
        </w:rPr>
        <w:t xml:space="preserve">. </w:t>
      </w:r>
    </w:p>
    <w:p w14:paraId="5DA3CFFD" w14:textId="77777777" w:rsidR="0034322B" w:rsidRDefault="0034322B" w:rsidP="003A05B9">
      <w:pPr>
        <w:pStyle w:val="02BodyCopy"/>
        <w:rPr>
          <w:rFonts w:eastAsia="BentonSans"/>
        </w:rPr>
      </w:pPr>
    </w:p>
    <w:p w14:paraId="20D438F8" w14:textId="001421D7" w:rsidR="003A05B9" w:rsidRDefault="003A05B9" w:rsidP="003A05B9">
      <w:pPr>
        <w:pStyle w:val="02BodyCopy"/>
        <w:rPr>
          <w:rFonts w:eastAsia="BentonSans"/>
        </w:rPr>
      </w:pPr>
      <w:r w:rsidRPr="000C1CC4">
        <w:rPr>
          <w:rFonts w:eastAsia="BentonSans"/>
        </w:rPr>
        <w:t xml:space="preserve">Right now we only created the default </w:t>
      </w:r>
      <w:r w:rsidRPr="000C1CC4">
        <w:rPr>
          <w:rFonts w:ascii="Courier New" w:eastAsia="Courier New" w:hAnsi="Courier New" w:cs="Courier New"/>
        </w:rPr>
        <w:t>i18n</w:t>
      </w:r>
      <w:r w:rsidRPr="000C1CC4">
        <w:rPr>
          <w:rFonts w:eastAsia="BentonSans"/>
        </w:rPr>
        <w:t xml:space="preserve"> file, which </w:t>
      </w:r>
      <w:r w:rsidR="009848A3">
        <w:rPr>
          <w:rFonts w:eastAsia="BentonSans"/>
        </w:rPr>
        <w:t>is</w:t>
      </w:r>
      <w:r w:rsidRPr="000C1CC4">
        <w:rPr>
          <w:rFonts w:eastAsia="BentonSans"/>
        </w:rPr>
        <w:t xml:space="preserve"> used if you do not provide </w:t>
      </w:r>
      <w:r w:rsidR="005F7976">
        <w:rPr>
          <w:rFonts w:eastAsia="BentonSans"/>
        </w:rPr>
        <w:t>a</w:t>
      </w:r>
      <w:r w:rsidR="005F7976" w:rsidRPr="000C1CC4">
        <w:rPr>
          <w:rFonts w:eastAsia="BentonSans"/>
        </w:rPr>
        <w:t xml:space="preserve"> </w:t>
      </w:r>
      <w:r w:rsidRPr="000C1CC4">
        <w:rPr>
          <w:rFonts w:eastAsia="BentonSans"/>
        </w:rPr>
        <w:t>specific language file</w:t>
      </w:r>
      <w:r w:rsidR="005F7976">
        <w:rPr>
          <w:rFonts w:eastAsia="BentonSans"/>
        </w:rPr>
        <w:t xml:space="preserve"> for a language that is used with your app</w:t>
      </w:r>
      <w:r w:rsidRPr="000C1CC4">
        <w:rPr>
          <w:rFonts w:eastAsia="BentonSans"/>
        </w:rPr>
        <w:t xml:space="preserve">. In </w:t>
      </w:r>
      <w:r w:rsidR="00714C88">
        <w:rPr>
          <w:rFonts w:eastAsia="BentonSans"/>
        </w:rPr>
        <w:t>a</w:t>
      </w:r>
      <w:r w:rsidR="00714C88" w:rsidRPr="000C1CC4">
        <w:rPr>
          <w:rFonts w:eastAsia="BentonSans"/>
        </w:rPr>
        <w:t xml:space="preserve"> </w:t>
      </w:r>
      <w:r w:rsidR="004666D8">
        <w:rPr>
          <w:rFonts w:eastAsia="BentonSans"/>
        </w:rPr>
        <w:t>productive</w:t>
      </w:r>
      <w:r w:rsidR="004666D8" w:rsidRPr="000C1CC4">
        <w:rPr>
          <w:rFonts w:eastAsia="BentonSans"/>
        </w:rPr>
        <w:t xml:space="preserve"> </w:t>
      </w:r>
      <w:r w:rsidRPr="000C1CC4">
        <w:rPr>
          <w:rFonts w:eastAsia="BentonSans"/>
        </w:rPr>
        <w:t>app, provide another i18n file</w:t>
      </w:r>
      <w:r w:rsidR="00747389" w:rsidRPr="00747389">
        <w:rPr>
          <w:rFonts w:eastAsia="BentonSans"/>
        </w:rPr>
        <w:t xml:space="preserve"> </w:t>
      </w:r>
      <w:r w:rsidR="00747389" w:rsidRPr="000C1CC4">
        <w:rPr>
          <w:rFonts w:eastAsia="BentonSans"/>
        </w:rPr>
        <w:t>for each language</w:t>
      </w:r>
      <w:r w:rsidR="00747389">
        <w:rPr>
          <w:rFonts w:eastAsia="BentonSans"/>
        </w:rPr>
        <w:t xml:space="preserve"> you support</w:t>
      </w:r>
      <w:r w:rsidRPr="000C1CC4">
        <w:rPr>
          <w:rFonts w:eastAsia="BentonSans"/>
        </w:rPr>
        <w:t>, for example for English</w:t>
      </w:r>
      <w:r w:rsidRPr="00282296">
        <w:rPr>
          <w:rFonts w:eastAsia="BentonSans"/>
        </w:rPr>
        <w:t xml:space="preserve"> </w:t>
      </w:r>
      <w:r w:rsidRPr="000C1CC4">
        <w:rPr>
          <w:rFonts w:ascii="Courier New" w:eastAsia="Courier New" w:hAnsi="Courier New" w:cs="Courier New"/>
        </w:rPr>
        <w:t>i18n_en.properties</w:t>
      </w:r>
      <w:r w:rsidRPr="000C1CC4">
        <w:rPr>
          <w:rFonts w:eastAsia="BentonSans"/>
        </w:rPr>
        <w:t xml:space="preserve">. </w:t>
      </w:r>
    </w:p>
    <w:p w14:paraId="2D21CE24" w14:textId="77777777" w:rsidR="00F85EFE" w:rsidRDefault="00F85EFE" w:rsidP="00F85EFE">
      <w:pPr>
        <w:pStyle w:val="032TableBodCcopy"/>
      </w:pPr>
    </w:p>
    <w:p w14:paraId="504C79CA" w14:textId="125F6AEE" w:rsidR="00F85EFE" w:rsidRPr="00F85EFE" w:rsidRDefault="00F85EFE" w:rsidP="00F85EFE">
      <w:pPr>
        <w:shd w:val="clear" w:color="auto" w:fill="FFEFC9" w:themeFill="accent1" w:themeFillTint="33"/>
        <w:rPr>
          <w:rFonts w:cs="Arial"/>
          <w:b/>
          <w:szCs w:val="20"/>
          <w:lang w:val="en-US"/>
        </w:rPr>
      </w:pPr>
      <w:r w:rsidRPr="00F85EFE">
        <w:rPr>
          <w:rFonts w:cs="Arial"/>
          <w:b/>
          <w:szCs w:val="20"/>
          <w:lang w:val="en-US"/>
        </w:rPr>
        <w:t>Note: SAP Translation Hub</w:t>
      </w:r>
    </w:p>
    <w:p w14:paraId="10F0BB7B" w14:textId="67FFD5E0" w:rsidR="00F85EFE" w:rsidRDefault="00F85EFE" w:rsidP="00F85EFE">
      <w:pPr>
        <w:shd w:val="clear" w:color="auto" w:fill="FFEFC9" w:themeFill="accent1" w:themeFillTint="33"/>
        <w:rPr>
          <w:rFonts w:cs="Arial"/>
          <w:szCs w:val="20"/>
          <w:lang w:val="en-US"/>
        </w:rPr>
      </w:pPr>
      <w:r w:rsidRPr="00F85EFE">
        <w:rPr>
          <w:rFonts w:cs="Arial"/>
          <w:szCs w:val="20"/>
          <w:lang w:val="en-US"/>
        </w:rPr>
        <w:t xml:space="preserve">If you </w:t>
      </w:r>
      <w:r>
        <w:rPr>
          <w:rFonts w:cs="Arial"/>
          <w:szCs w:val="20"/>
          <w:lang w:val="en-US"/>
        </w:rPr>
        <w:t xml:space="preserve">need </w:t>
      </w:r>
      <w:r w:rsidRPr="00F85EFE">
        <w:rPr>
          <w:rFonts w:cs="Arial"/>
          <w:szCs w:val="20"/>
          <w:lang w:val="en-US"/>
        </w:rPr>
        <w:t xml:space="preserve">an initial translation </w:t>
      </w:r>
      <w:r>
        <w:rPr>
          <w:rFonts w:cs="Arial"/>
          <w:szCs w:val="20"/>
          <w:lang w:val="en-US"/>
        </w:rPr>
        <w:t xml:space="preserve">to a foreign language </w:t>
      </w:r>
      <w:r w:rsidRPr="00F85EFE">
        <w:rPr>
          <w:rFonts w:cs="Arial"/>
          <w:szCs w:val="20"/>
          <w:lang w:val="en-US"/>
        </w:rPr>
        <w:t>of the applications texts, you can use the translation workflow of SAP Translation Hub</w:t>
      </w:r>
      <w:r>
        <w:rPr>
          <w:rFonts w:cs="Arial"/>
          <w:szCs w:val="20"/>
          <w:lang w:val="en-US"/>
        </w:rPr>
        <w:t xml:space="preserve"> </w:t>
      </w:r>
      <w:r w:rsidRPr="00F85EFE">
        <w:rPr>
          <w:rFonts w:cs="Arial"/>
          <w:szCs w:val="20"/>
          <w:lang w:val="en-US"/>
        </w:rPr>
        <w:t>(available as a beta version on the trial landsca</w:t>
      </w:r>
      <w:r>
        <w:rPr>
          <w:rFonts w:cs="Arial"/>
          <w:szCs w:val="20"/>
          <w:lang w:val="en-US"/>
        </w:rPr>
        <w:t xml:space="preserve">pe of SAP HANA Cloud Platform). </w:t>
      </w:r>
      <w:r w:rsidRPr="00F85EFE">
        <w:rPr>
          <w:rFonts w:cs="Arial"/>
          <w:szCs w:val="20"/>
          <w:lang w:val="en-US"/>
        </w:rPr>
        <w:t xml:space="preserve">To see the translation workflow in action, check out the video – </w:t>
      </w:r>
      <w:hyperlink r:id="rId10" w:history="1">
        <w:r w:rsidR="00282296" w:rsidRPr="00F85EFE">
          <w:rPr>
            <w:rStyle w:val="Hyperlink"/>
            <w:rFonts w:cs="Arial"/>
            <w:szCs w:val="20"/>
            <w:lang w:val="en-US"/>
          </w:rPr>
          <w:t>Translating HTML5 Apps</w:t>
        </w:r>
      </w:hyperlink>
      <w:r w:rsidRPr="00F85EFE">
        <w:rPr>
          <w:rFonts w:cs="Arial"/>
          <w:szCs w:val="20"/>
          <w:lang w:val="en-US"/>
        </w:rPr>
        <w:t>.</w:t>
      </w:r>
      <w:r w:rsidR="003115E2">
        <w:rPr>
          <w:rFonts w:cs="Arial"/>
          <w:szCs w:val="20"/>
          <w:lang w:val="en-US"/>
        </w:rPr>
        <w:t xml:space="preserve"> Or try it out by following the steps in this SCN Blog</w:t>
      </w:r>
      <w:r w:rsidR="00632A85">
        <w:rPr>
          <w:rFonts w:cs="Arial"/>
          <w:szCs w:val="20"/>
          <w:lang w:val="en-US"/>
        </w:rPr>
        <w:t>:</w:t>
      </w:r>
      <w:r w:rsidR="003115E2">
        <w:rPr>
          <w:rFonts w:cs="Arial"/>
          <w:szCs w:val="20"/>
          <w:lang w:val="en-US"/>
        </w:rPr>
        <w:t xml:space="preserve"> </w:t>
      </w:r>
      <w:hyperlink r:id="rId11" w:history="1">
        <w:r w:rsidR="003115E2" w:rsidRPr="003115E2">
          <w:rPr>
            <w:rStyle w:val="Hyperlink"/>
            <w:rFonts w:cs="Arial"/>
            <w:szCs w:val="20"/>
            <w:lang w:val="en-US"/>
          </w:rPr>
          <w:t>Translation Hub Tutorial</w:t>
        </w:r>
      </w:hyperlink>
    </w:p>
    <w:p w14:paraId="4DF31A1E" w14:textId="1ECD601D" w:rsidR="00F85EFE" w:rsidRPr="00F85EFE" w:rsidRDefault="00F85EFE" w:rsidP="00F85EFE">
      <w:pPr>
        <w:shd w:val="clear" w:color="auto" w:fill="FFEFC9" w:themeFill="accent1" w:themeFillTint="33"/>
        <w:rPr>
          <w:rFonts w:cs="Arial"/>
          <w:szCs w:val="20"/>
          <w:lang w:val="en-US"/>
        </w:rPr>
      </w:pPr>
    </w:p>
    <w:p w14:paraId="2FAD6B69" w14:textId="4A523C9E" w:rsidR="00F85EFE" w:rsidRDefault="00F85EFE" w:rsidP="00F85EFE">
      <w:pPr>
        <w:shd w:val="clear" w:color="auto" w:fill="FFEFC9" w:themeFill="accent1" w:themeFillTint="33"/>
        <w:rPr>
          <w:rFonts w:cs="Arial"/>
          <w:szCs w:val="20"/>
          <w:lang w:val="en-US"/>
        </w:rPr>
      </w:pPr>
      <w:r>
        <w:rPr>
          <w:rFonts w:cs="Arial"/>
          <w:szCs w:val="20"/>
          <w:lang w:val="en-US"/>
        </w:rPr>
        <w:t xml:space="preserve">A technical prerequisite for this service is that your </w:t>
      </w:r>
      <w:r w:rsidRPr="00F85EFE">
        <w:rPr>
          <w:rFonts w:ascii="Courier New" w:hAnsi="Courier New" w:cs="Courier New"/>
          <w:szCs w:val="20"/>
          <w:lang w:val="en-US"/>
        </w:rPr>
        <w:t>i18n</w:t>
      </w:r>
      <w:r>
        <w:rPr>
          <w:rFonts w:cs="Arial"/>
          <w:szCs w:val="20"/>
          <w:lang w:val="en-US"/>
        </w:rPr>
        <w:t xml:space="preserve"> property files </w:t>
      </w:r>
      <w:r w:rsidRPr="00F85EFE">
        <w:rPr>
          <w:rFonts w:cs="Arial"/>
          <w:szCs w:val="20"/>
          <w:lang w:val="en-US"/>
        </w:rPr>
        <w:t xml:space="preserve">are stored in the </w:t>
      </w:r>
      <w:r w:rsidRPr="00F85EFE">
        <w:rPr>
          <w:rFonts w:ascii="Courier New" w:hAnsi="Courier New" w:cs="Courier New"/>
          <w:szCs w:val="20"/>
          <w:lang w:val="en-US"/>
        </w:rPr>
        <w:t>git</w:t>
      </w:r>
      <w:r w:rsidRPr="00F85EFE">
        <w:rPr>
          <w:rFonts w:cs="Arial"/>
          <w:szCs w:val="20"/>
          <w:lang w:val="en-US"/>
        </w:rPr>
        <w:t xml:space="preserve"> repository of SAP HANA Cloud Platform</w:t>
      </w:r>
      <w:r w:rsidR="008C3E8C">
        <w:rPr>
          <w:rFonts w:cs="Arial"/>
          <w:szCs w:val="20"/>
          <w:lang w:val="en-US"/>
        </w:rPr>
        <w:t xml:space="preserve"> (HCP)</w:t>
      </w:r>
      <w:r>
        <w:rPr>
          <w:rFonts w:cs="Arial"/>
          <w:szCs w:val="20"/>
          <w:lang w:val="en-US"/>
        </w:rPr>
        <w:t xml:space="preserve">. The process of deploying apps to HCP will be explained in week 3 unit 1 of this course. All files of your project are automatically added to a </w:t>
      </w:r>
      <w:r w:rsidRPr="00F85EFE">
        <w:rPr>
          <w:rFonts w:ascii="Courier New" w:hAnsi="Courier New" w:cs="Courier New"/>
          <w:szCs w:val="20"/>
          <w:lang w:val="en-US"/>
        </w:rPr>
        <w:t>git</w:t>
      </w:r>
      <w:r>
        <w:rPr>
          <w:rFonts w:cs="Arial"/>
          <w:szCs w:val="20"/>
          <w:lang w:val="en-US"/>
        </w:rPr>
        <w:t xml:space="preserve"> repository during deployment.</w:t>
      </w:r>
    </w:p>
    <w:p w14:paraId="09B4B970" w14:textId="77777777" w:rsidR="003A05B9" w:rsidRDefault="003A05B9">
      <w:pPr>
        <w:rPr>
          <w:rFonts w:eastAsia="BentonSans"/>
          <w:b/>
          <w:bCs/>
          <w:sz w:val="22"/>
          <w:szCs w:val="20"/>
          <w:lang w:val="en-GB" w:eastAsia="de-DE"/>
        </w:rPr>
      </w:pPr>
      <w:r>
        <w:rPr>
          <w:rFonts w:eastAsia="BentonSans"/>
          <w:lang w:val="en-GB"/>
        </w:rPr>
        <w:br w:type="page"/>
      </w:r>
    </w:p>
    <w:p w14:paraId="089A587D" w14:textId="304BE60E" w:rsidR="003A05B9" w:rsidRDefault="003A05B9" w:rsidP="0034322B">
      <w:pPr>
        <w:pStyle w:val="Heading3"/>
        <w:rPr>
          <w:rFonts w:eastAsia="BentonSans"/>
          <w:lang w:val="en-GB"/>
        </w:rPr>
      </w:pPr>
      <w:r w:rsidRPr="000B2E40">
        <w:rPr>
          <w:rFonts w:eastAsia="BentonSans"/>
          <w:lang w:val="en-GB"/>
        </w:rPr>
        <w:lastRenderedPageBreak/>
        <w:t>webapp/manifest.json</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14:paraId="51BE091B" w14:textId="77777777" w:rsidTr="00375B3A">
        <w:tc>
          <w:tcPr>
            <w:tcW w:w="9060" w:type="dxa"/>
          </w:tcPr>
          <w:p w14:paraId="24417772"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w:t>
            </w:r>
          </w:p>
          <w:p w14:paraId="7E90278D"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t>"_version": "1.3.0",</w:t>
            </w:r>
          </w:p>
          <w:p w14:paraId="7B4A55F0"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t>"sap.app": {</w:t>
            </w:r>
          </w:p>
          <w:p w14:paraId="6DCFD2FE"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r>
            <w:r w:rsidRPr="00A412E3">
              <w:rPr>
                <w:rFonts w:ascii="Courier New" w:eastAsia="Courier New" w:hAnsi="Courier New" w:cs="Courier New"/>
              </w:rPr>
              <w:tab/>
              <w:t>"_version": "1.3.0",</w:t>
            </w:r>
          </w:p>
          <w:p w14:paraId="58DE4F63"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r>
            <w:r w:rsidRPr="00A412E3">
              <w:rPr>
                <w:rFonts w:ascii="Courier New" w:eastAsia="Courier New" w:hAnsi="Courier New" w:cs="Courier New"/>
              </w:rPr>
              <w:tab/>
              <w:t>"id": "opensap.myapp",</w:t>
            </w:r>
          </w:p>
          <w:p w14:paraId="63985F35" w14:textId="77777777" w:rsidR="003A05B9" w:rsidRPr="00A412E3" w:rsidRDefault="003A05B9" w:rsidP="00375B3A">
            <w:pPr>
              <w:pStyle w:val="02BodyCopy"/>
              <w:rPr>
                <w:rFonts w:ascii="Courier New" w:eastAsia="Courier New" w:hAnsi="Courier New" w:cs="Courier New"/>
              </w:rPr>
            </w:pPr>
            <w:r w:rsidRPr="00A412E3">
              <w:rPr>
                <w:rFonts w:ascii="Courier New" w:eastAsia="Courier New" w:hAnsi="Courier New" w:cs="Courier New"/>
              </w:rPr>
              <w:tab/>
            </w:r>
            <w:r w:rsidRPr="00A412E3">
              <w:rPr>
                <w:rFonts w:ascii="Courier New" w:eastAsia="Courier New" w:hAnsi="Courier New" w:cs="Courier New"/>
              </w:rPr>
              <w:tab/>
              <w:t>"type": "application",</w:t>
            </w:r>
          </w:p>
          <w:p w14:paraId="678950B7" w14:textId="77777777" w:rsidR="003A05B9" w:rsidRPr="0034322B" w:rsidRDefault="003A05B9" w:rsidP="00375B3A">
            <w:pPr>
              <w:pStyle w:val="02BodyCopy"/>
              <w:rPr>
                <w:rFonts w:ascii="Courier New" w:eastAsia="Courier New" w:hAnsi="Courier New" w:cs="Courier New"/>
                <w:b/>
              </w:rPr>
            </w:pPr>
            <w:r w:rsidRPr="00A412E3">
              <w:rPr>
                <w:rFonts w:ascii="Courier New" w:eastAsia="Courier New" w:hAnsi="Courier New" w:cs="Courier New"/>
              </w:rPr>
              <w:tab/>
            </w:r>
            <w:r w:rsidRPr="00A412E3">
              <w:rPr>
                <w:rFonts w:ascii="Courier New" w:eastAsia="Courier New" w:hAnsi="Courier New" w:cs="Courier New"/>
              </w:rPr>
              <w:tab/>
            </w:r>
            <w:r w:rsidRPr="0034322B">
              <w:rPr>
                <w:rFonts w:ascii="Courier New" w:eastAsia="Courier New" w:hAnsi="Courier New" w:cs="Courier New"/>
                <w:b/>
                <w:highlight w:val="yellow"/>
              </w:rPr>
              <w:t>"i18n": "i18n/i18n.properties",</w:t>
            </w:r>
          </w:p>
          <w:p w14:paraId="19EA5BDE" w14:textId="77777777" w:rsidR="003A05B9" w:rsidRPr="000B2E40" w:rsidRDefault="003A05B9" w:rsidP="00375B3A">
            <w:pPr>
              <w:pStyle w:val="02BodyCopy"/>
              <w:rPr>
                <w:rFonts w:ascii="Courier New" w:eastAsia="Courier New" w:hAnsi="Courier New" w:cs="Courier New"/>
              </w:rPr>
            </w:pPr>
            <w:r>
              <w:rPr>
                <w:rFonts w:ascii="Courier New" w:eastAsia="Courier New" w:hAnsi="Courier New" w:cs="Courier New"/>
              </w:rPr>
              <w:t>...</w:t>
            </w:r>
          </w:p>
          <w:p w14:paraId="4ED30FE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"sap.ui5": {</w:t>
            </w:r>
          </w:p>
          <w:p w14:paraId="1215792B"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Pr>
                <w:rFonts w:ascii="Courier New" w:eastAsia="Courier New" w:hAnsi="Courier New" w:cs="Courier New"/>
              </w:rPr>
              <w:t>…</w:t>
            </w:r>
          </w:p>
          <w:p w14:paraId="5CD62A3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"models": {</w:t>
            </w:r>
          </w:p>
          <w:p w14:paraId="1F1E06F3" w14:textId="77777777" w:rsidR="003A05B9" w:rsidRPr="0034322B" w:rsidRDefault="003A05B9" w:rsidP="00375B3A">
            <w:pPr>
              <w:pStyle w:val="02BodyCopy"/>
              <w:rPr>
                <w:rFonts w:ascii="Courier New" w:eastAsia="Courier New" w:hAnsi="Courier New" w:cs="Courier New"/>
                <w:b/>
                <w:highlight w:val="yello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yellow"/>
              </w:rPr>
              <w:t>"i18n": {</w:t>
            </w:r>
          </w:p>
          <w:p w14:paraId="5DFD6DFE"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"type": "sap.ui.model.resource.ResourceModel",</w:t>
            </w:r>
          </w:p>
          <w:p w14:paraId="5E71A1AF"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"settings": {</w:t>
            </w:r>
          </w:p>
          <w:p w14:paraId="48548C71"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"bundleName": "opensap.myapp.i18n.i18n"</w:t>
            </w:r>
          </w:p>
          <w:p w14:paraId="6E9CAB08"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t>
            </w:r>
          </w:p>
          <w:p w14:paraId="0B5A45E6"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w:t>
            </w:r>
          </w:p>
          <w:p w14:paraId="213842ED"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"helloPanel": {</w:t>
            </w:r>
          </w:p>
          <w:p w14:paraId="066C44AF"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"type": "sap.ui.model.json.JSONModel",</w:t>
            </w:r>
          </w:p>
          <w:p w14:paraId="0293A51A"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"uri": "model/HelloPanel.json"</w:t>
            </w:r>
          </w:p>
          <w:p w14:paraId="75317A6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t>}</w:t>
            </w:r>
          </w:p>
          <w:p w14:paraId="0631EF2F"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w:t>
            </w:r>
          </w:p>
          <w:p w14:paraId="44B18ACE" w14:textId="77777777" w:rsidR="003A05B9" w:rsidRPr="000B2E40" w:rsidRDefault="003A05B9" w:rsidP="00375B3A">
            <w:pPr>
              <w:pStyle w:val="02BodyCopy"/>
              <w:rPr>
                <w:rFonts w:ascii="Courier New" w:eastAsia="Courier New" w:hAnsi="Courier New" w:cs="Courier New"/>
              </w:rPr>
            </w:pPr>
            <w:r>
              <w:rPr>
                <w:rFonts w:ascii="Courier New" w:eastAsia="Courier New" w:hAnsi="Courier New" w:cs="Courier New"/>
              </w:rPr>
              <w:tab/>
              <w:t>...</w:t>
            </w:r>
          </w:p>
          <w:p w14:paraId="6A26EB8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w:t>
            </w:r>
          </w:p>
          <w:p w14:paraId="7226B36B" w14:textId="77777777" w:rsidR="003A05B9" w:rsidRPr="000B2E40" w:rsidRDefault="003A05B9" w:rsidP="00375B3A">
            <w:pPr>
              <w:pStyle w:val="02BodyCopy"/>
              <w:rPr>
                <w:rFonts w:eastAsia="BentonSans"/>
              </w:rPr>
            </w:pPr>
            <w:r w:rsidRPr="000B2E40">
              <w:rPr>
                <w:rFonts w:ascii="Courier New" w:eastAsia="Courier New" w:hAnsi="Courier New" w:cs="Courier New"/>
              </w:rPr>
              <w:t>}</w:t>
            </w:r>
          </w:p>
        </w:tc>
      </w:tr>
    </w:tbl>
    <w:p w14:paraId="027026C1" w14:textId="77777777" w:rsidR="003A05B9" w:rsidRDefault="003A05B9" w:rsidP="003A05B9">
      <w:pPr>
        <w:pStyle w:val="02BodyCopy"/>
        <w:rPr>
          <w:rFonts w:eastAsia="BentonSans"/>
        </w:rPr>
      </w:pPr>
    </w:p>
    <w:p w14:paraId="38EF14E6" w14:textId="0A95C54A" w:rsidR="003A05B9" w:rsidRDefault="003A05B9" w:rsidP="003A05B9">
      <w:pPr>
        <w:pStyle w:val="02BodyCopy"/>
        <w:rPr>
          <w:rFonts w:ascii="Calibri" w:eastAsia="Calibri" w:hAnsi="Calibri"/>
          <w:lang w:val="en-US"/>
        </w:rPr>
      </w:pPr>
      <w:r w:rsidRPr="0034322B">
        <w:rPr>
          <w:rFonts w:eastAsia="BentonSans"/>
        </w:rPr>
        <w:t xml:space="preserve">Now we use the </w:t>
      </w:r>
      <w:r w:rsidRPr="0034322B">
        <w:rPr>
          <w:rFonts w:ascii="Courier New" w:eastAsia="Courier New" w:hAnsi="Courier New" w:cs="Courier New"/>
        </w:rPr>
        <w:t>i18n</w:t>
      </w:r>
      <w:r w:rsidRPr="0034322B">
        <w:rPr>
          <w:rFonts w:eastAsia="BentonSans"/>
        </w:rPr>
        <w:t xml:space="preserve"> file we just created. Therefore we define the </w:t>
      </w:r>
      <w:r w:rsidRPr="0034322B">
        <w:rPr>
          <w:rFonts w:ascii="Courier New" w:eastAsia="Courier New" w:hAnsi="Courier New" w:cs="Courier New"/>
        </w:rPr>
        <w:t>ResourceModel</w:t>
      </w:r>
      <w:r w:rsidRPr="0034322B">
        <w:rPr>
          <w:rFonts w:eastAsia="BentonSans"/>
        </w:rPr>
        <w:t xml:space="preserve"> </w:t>
      </w:r>
      <w:r w:rsidR="00D85B6A">
        <w:rPr>
          <w:rFonts w:eastAsia="BentonSans"/>
        </w:rPr>
        <w:t>in</w:t>
      </w:r>
      <w:r w:rsidRPr="0034322B">
        <w:rPr>
          <w:rFonts w:eastAsia="BentonSans"/>
        </w:rPr>
        <w:t xml:space="preserve"> </w:t>
      </w:r>
      <w:r w:rsidRPr="0034322B">
        <w:rPr>
          <w:rFonts w:ascii="Courier New" w:eastAsia="Courier New" w:hAnsi="Courier New" w:cs="Courier New"/>
        </w:rPr>
        <w:t>manifest.json</w:t>
      </w:r>
      <w:r w:rsidRPr="0034322B">
        <w:rPr>
          <w:rFonts w:eastAsia="BentonSans"/>
        </w:rPr>
        <w:t xml:space="preserve"> and state the</w:t>
      </w:r>
      <w:r w:rsidR="00B53A81">
        <w:rPr>
          <w:rFonts w:eastAsia="BentonSans"/>
        </w:rPr>
        <w:t xml:space="preserve"> location of the </w:t>
      </w:r>
      <w:r w:rsidR="00B53A81" w:rsidRPr="0034322B">
        <w:rPr>
          <w:rFonts w:ascii="Courier New" w:eastAsia="Courier New" w:hAnsi="Courier New" w:cs="Courier New"/>
        </w:rPr>
        <w:t>i18n</w:t>
      </w:r>
      <w:r w:rsidR="00B53A81" w:rsidRPr="0034322B">
        <w:rPr>
          <w:rFonts w:eastAsia="BentonSans"/>
        </w:rPr>
        <w:t xml:space="preserve"> file</w:t>
      </w:r>
      <w:r w:rsidR="00B53A81">
        <w:rPr>
          <w:rFonts w:eastAsia="BentonSans"/>
        </w:rPr>
        <w:t xml:space="preserve"> in</w:t>
      </w:r>
      <w:r w:rsidRPr="0034322B">
        <w:rPr>
          <w:rFonts w:eastAsia="BentonSans"/>
        </w:rPr>
        <w:t xml:space="preserve"> </w:t>
      </w:r>
      <w:r w:rsidRPr="0034322B">
        <w:rPr>
          <w:rFonts w:ascii="Courier New" w:eastAsia="Courier New" w:hAnsi="Courier New" w:cs="Courier New"/>
        </w:rPr>
        <w:t>bundleName</w:t>
      </w:r>
      <w:r w:rsidRPr="007C7D34">
        <w:rPr>
          <w:rFonts w:eastAsia="Courier New" w:cs="Arial"/>
        </w:rPr>
        <w:t>.</w:t>
      </w:r>
      <w:r w:rsidRPr="007C7D34">
        <w:rPr>
          <w:rFonts w:eastAsia="Calibri" w:cs="Arial"/>
          <w:lang w:val="en-US"/>
        </w:rPr>
        <w:t xml:space="preserve"> The bundle name consists of the application namespace (the application root as defined in the index.html), the folder name </w:t>
      </w:r>
      <w:r w:rsidRPr="007C7D34">
        <w:rPr>
          <w:rFonts w:ascii="Courier New" w:eastAsia="Courier New" w:hAnsi="Courier New" w:cs="Courier New"/>
        </w:rPr>
        <w:t>i18n</w:t>
      </w:r>
      <w:r w:rsidR="009E5C84" w:rsidRPr="000D1664">
        <w:rPr>
          <w:rFonts w:eastAsia="Calibri" w:cs="Arial"/>
          <w:lang w:val="en-US"/>
        </w:rPr>
        <w:t>,</w:t>
      </w:r>
      <w:r w:rsidRPr="007C7D34">
        <w:rPr>
          <w:rFonts w:eastAsia="Calibri" w:cs="Arial"/>
          <w:lang w:val="en-US"/>
        </w:rPr>
        <w:t xml:space="preserve"> and finally the file name </w:t>
      </w:r>
      <w:r w:rsidRPr="007C7D34">
        <w:rPr>
          <w:rFonts w:eastAsia="Courier New" w:cs="Arial"/>
        </w:rPr>
        <w:t>i18n</w:t>
      </w:r>
      <w:r w:rsidRPr="007C7D34">
        <w:rPr>
          <w:rFonts w:eastAsia="Calibri" w:cs="Arial"/>
          <w:lang w:val="en-US"/>
        </w:rPr>
        <w:t xml:space="preserve"> without extension. The SAPUI5 runtime calculates the correct path to the resource</w:t>
      </w:r>
      <w:r w:rsidR="00D44AA2" w:rsidRPr="007C7D34">
        <w:rPr>
          <w:rFonts w:eastAsia="Calibri" w:cs="Arial"/>
          <w:lang w:val="en-US"/>
        </w:rPr>
        <w:t>,</w:t>
      </w:r>
      <w:r w:rsidR="007C7D34">
        <w:rPr>
          <w:rFonts w:eastAsia="Calibri" w:cs="Arial"/>
          <w:lang w:val="en-US"/>
        </w:rPr>
        <w:t xml:space="preserve"> </w:t>
      </w:r>
      <w:r w:rsidRPr="007C7D34">
        <w:rPr>
          <w:rFonts w:eastAsia="Calibri" w:cs="Arial"/>
          <w:lang w:val="en-US"/>
        </w:rPr>
        <w:t>in this case the path to our</w:t>
      </w:r>
      <w:r w:rsidRPr="007C7D34">
        <w:rPr>
          <w:rFonts w:ascii="Calibri" w:eastAsia="Calibri" w:hAnsi="Calibri"/>
          <w:lang w:val="en-US"/>
        </w:rPr>
        <w:t xml:space="preserve"> </w:t>
      </w:r>
      <w:r w:rsidRPr="0034322B">
        <w:rPr>
          <w:rFonts w:ascii="Courier New" w:eastAsia="Courier New" w:hAnsi="Courier New" w:cs="Courier New"/>
        </w:rPr>
        <w:t>i18n.properties</w:t>
      </w:r>
      <w:r w:rsidRPr="00BA6B52">
        <w:rPr>
          <w:rFonts w:eastAsia="Calibri" w:cs="Arial"/>
          <w:lang w:val="en-US"/>
        </w:rPr>
        <w:t xml:space="preserve"> file. Next, the model instance is set on the view as model </w:t>
      </w:r>
      <w:r w:rsidR="00376C14" w:rsidRPr="00BA6B52">
        <w:rPr>
          <w:rFonts w:eastAsia="Calibri" w:cs="Arial"/>
          <w:lang w:val="en-US"/>
        </w:rPr>
        <w:t xml:space="preserve">named </w:t>
      </w:r>
      <w:r w:rsidRPr="00BA6B52">
        <w:rPr>
          <w:rFonts w:eastAsia="Calibri" w:cs="Arial"/>
          <w:lang w:val="en-US"/>
        </w:rPr>
        <w:t>i18n.</w:t>
      </w:r>
    </w:p>
    <w:p w14:paraId="31AB86EA" w14:textId="77777777" w:rsidR="0034322B" w:rsidRPr="0034322B" w:rsidRDefault="0034322B" w:rsidP="003A05B9">
      <w:pPr>
        <w:pStyle w:val="02BodyCopy"/>
        <w:rPr>
          <w:rFonts w:ascii="Calibri" w:eastAsia="Calibri" w:hAnsi="Calibri"/>
          <w:lang w:val="en-US"/>
        </w:rPr>
      </w:pPr>
    </w:p>
    <w:p w14:paraId="47018D4D" w14:textId="6AC56473" w:rsidR="003A05B9" w:rsidRDefault="003A05B9" w:rsidP="0034322B">
      <w:pPr>
        <w:pStyle w:val="Heading3"/>
        <w:rPr>
          <w:rFonts w:eastAsia="BentonSans"/>
          <w:lang w:val="en-US"/>
        </w:rPr>
      </w:pPr>
      <w:r w:rsidRPr="00164B9D">
        <w:rPr>
          <w:rFonts w:eastAsia="BentonSans"/>
          <w:lang w:val="en-US"/>
        </w:rPr>
        <w:t>webapp/controller/App.controller.js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14:paraId="056748C5" w14:textId="77777777" w:rsidTr="00375B3A">
        <w:tc>
          <w:tcPr>
            <w:tcW w:w="9060" w:type="dxa"/>
          </w:tcPr>
          <w:p w14:paraId="2196A35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sap.ui.define([</w:t>
            </w:r>
          </w:p>
          <w:p w14:paraId="2B04BDFC"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"sap/ui/core/mvc/Controller",</w:t>
            </w:r>
          </w:p>
          <w:p w14:paraId="6FF938AC"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"sap/m/MessageToast"</w:t>
            </w:r>
          </w:p>
          <w:p w14:paraId="47000D4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 function (Controller, MessageToast) {</w:t>
            </w:r>
          </w:p>
          <w:p w14:paraId="680B35B0"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"use strict";</w:t>
            </w:r>
          </w:p>
          <w:p w14:paraId="11177E4D" w14:textId="77777777" w:rsidR="003A05B9" w:rsidRPr="000B2E40" w:rsidRDefault="003A05B9" w:rsidP="00375B3A">
            <w:pPr>
              <w:pStyle w:val="02BodyCopy"/>
              <w:rPr>
                <w:rFonts w:ascii="Courier New" w:eastAsia="Courier New" w:hAnsi="Courier New" w:cs="Courier New"/>
              </w:rPr>
            </w:pPr>
          </w:p>
          <w:p w14:paraId="4D550FE3"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return Controller.extend("opensap.myapp.controller.App", {</w:t>
            </w:r>
          </w:p>
          <w:p w14:paraId="534F4EFB" w14:textId="77777777" w:rsidR="003A05B9" w:rsidRPr="000B2E40" w:rsidRDefault="003A05B9" w:rsidP="00375B3A">
            <w:pPr>
              <w:pStyle w:val="02BodyCopy"/>
              <w:rPr>
                <w:rFonts w:ascii="Courier New" w:eastAsia="Courier New" w:hAnsi="Courier New" w:cs="Courier New"/>
              </w:rPr>
            </w:pPr>
          </w:p>
          <w:p w14:paraId="2495D30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onShowHello : function () {</w:t>
            </w:r>
          </w:p>
          <w:p w14:paraId="22CD2682" w14:textId="77777777" w:rsidR="003A05B9" w:rsidRPr="0034322B" w:rsidRDefault="003A05B9" w:rsidP="00375B3A">
            <w:pPr>
              <w:pStyle w:val="02BodyCopy"/>
              <w:rPr>
                <w:rFonts w:ascii="Courier New" w:eastAsia="Courier New" w:hAnsi="Courier New" w:cs="Courier New"/>
                <w:b/>
                <w:highlight w:val="yellow"/>
              </w:rPr>
            </w:pPr>
            <w:r w:rsidRPr="000B2E40">
              <w:rPr>
                <w:rFonts w:ascii="Courier New" w:eastAsia="Courier New" w:hAnsi="Courier New" w:cs="Courier New"/>
              </w:rPr>
              <w:tab/>
            </w: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yellow"/>
              </w:rPr>
              <w:t>// read msg from i18n model</w:t>
            </w:r>
          </w:p>
          <w:p w14:paraId="334B0BD7"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var oBundle = this.getView().getModel("i18n").getResourceBundle();</w:t>
            </w:r>
          </w:p>
          <w:p w14:paraId="6111FCF0"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var sRecipient = this.getView().getModel("helloPanel").getProperty("/recipient/name");</w:t>
            </w:r>
          </w:p>
          <w:p w14:paraId="0A21681F"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var sMsg = oBundle.getText("helloMsg", [sRecipient]);</w:t>
            </w:r>
          </w:p>
          <w:p w14:paraId="3EA41413" w14:textId="77777777" w:rsidR="003A05B9" w:rsidRPr="0034322B" w:rsidRDefault="003A05B9" w:rsidP="00375B3A">
            <w:pPr>
              <w:pStyle w:val="02BodyCopy"/>
              <w:rPr>
                <w:rFonts w:ascii="Courier New" w:eastAsia="Courier New" w:hAnsi="Courier New" w:cs="Courier New"/>
                <w:b/>
                <w:highlight w:val="yellow"/>
              </w:rPr>
            </w:pPr>
          </w:p>
          <w:p w14:paraId="37A2FA30"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 show message</w:t>
            </w:r>
          </w:p>
          <w:p w14:paraId="0264E2C0"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r>
            <w:r w:rsidRPr="0034322B">
              <w:rPr>
                <w:rFonts w:ascii="Courier New" w:eastAsia="Courier New" w:hAnsi="Courier New" w:cs="Courier New"/>
                <w:b/>
                <w:highlight w:val="yellow"/>
              </w:rPr>
              <w:tab/>
              <w:t>MessageToast.show(sMsg);</w:t>
            </w:r>
          </w:p>
          <w:p w14:paraId="735B950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w:t>
            </w:r>
          </w:p>
          <w:p w14:paraId="1B70E6A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w:t>
            </w:r>
          </w:p>
          <w:p w14:paraId="554CFBDE" w14:textId="77777777" w:rsidR="003A05B9" w:rsidRPr="000B2E40" w:rsidRDefault="003A05B9" w:rsidP="00375B3A">
            <w:pPr>
              <w:pStyle w:val="02BodyCopy"/>
              <w:rPr>
                <w:rFonts w:eastAsia="BentonSans"/>
                <w:lang w:val="en-US"/>
              </w:rPr>
            </w:pPr>
            <w:r w:rsidRPr="000B2E40">
              <w:rPr>
                <w:rFonts w:ascii="Courier New" w:eastAsia="Courier New" w:hAnsi="Courier New" w:cs="Courier New"/>
              </w:rPr>
              <w:t>});</w:t>
            </w:r>
          </w:p>
        </w:tc>
      </w:tr>
    </w:tbl>
    <w:p w14:paraId="665F6E3A" w14:textId="77777777" w:rsidR="003A05B9" w:rsidRDefault="003A05B9" w:rsidP="003A05B9">
      <w:pPr>
        <w:pStyle w:val="02BodyCopy"/>
        <w:rPr>
          <w:rFonts w:eastAsia="BentonSans"/>
        </w:rPr>
      </w:pPr>
    </w:p>
    <w:p w14:paraId="1E62DC94" w14:textId="12449F30" w:rsidR="003A05B9" w:rsidRDefault="003A05B9" w:rsidP="003A05B9">
      <w:pPr>
        <w:pStyle w:val="02BodyCopy"/>
        <w:rPr>
          <w:rFonts w:eastAsia="BentonSans"/>
        </w:rPr>
      </w:pPr>
      <w:r w:rsidRPr="00865332">
        <w:rPr>
          <w:rFonts w:eastAsia="BentonSans"/>
        </w:rPr>
        <w:t>Now we w</w:t>
      </w:r>
      <w:r>
        <w:rPr>
          <w:rFonts w:eastAsia="BentonSans"/>
        </w:rPr>
        <w:t xml:space="preserve">ant to use an </w:t>
      </w:r>
      <w:r w:rsidRPr="0034322B">
        <w:rPr>
          <w:rFonts w:ascii="Courier New" w:eastAsia="BentonSans" w:hAnsi="Courier New" w:cs="Courier New"/>
        </w:rPr>
        <w:t>i18n</w:t>
      </w:r>
      <w:r>
        <w:rPr>
          <w:rFonts w:eastAsia="BentonSans"/>
        </w:rPr>
        <w:t xml:space="preserve"> text. </w:t>
      </w:r>
      <w:r w:rsidRPr="00865332">
        <w:rPr>
          <w:rFonts w:eastAsia="BentonSans"/>
        </w:rPr>
        <w:t xml:space="preserve">The resource bundle can be accessed </w:t>
      </w:r>
      <w:r w:rsidR="00356157">
        <w:rPr>
          <w:rFonts w:eastAsia="BentonSans"/>
        </w:rPr>
        <w:t>via</w:t>
      </w:r>
      <w:r w:rsidR="00356157" w:rsidRPr="00865332">
        <w:rPr>
          <w:rFonts w:eastAsia="BentonSans"/>
        </w:rPr>
        <w:t xml:space="preserve"> </w:t>
      </w:r>
      <w:r w:rsidRPr="00865332">
        <w:rPr>
          <w:rFonts w:eastAsia="BentonSans"/>
        </w:rPr>
        <w:t xml:space="preserve">the </w:t>
      </w:r>
      <w:r w:rsidRPr="0034322B">
        <w:rPr>
          <w:rFonts w:ascii="Courier New" w:eastAsia="BentonSans" w:hAnsi="Courier New" w:cs="Courier New"/>
        </w:rPr>
        <w:t>getResourceBundle</w:t>
      </w:r>
      <w:r w:rsidRPr="00865332">
        <w:rPr>
          <w:rFonts w:eastAsia="BentonSans"/>
        </w:rPr>
        <w:t xml:space="preserve"> method of a </w:t>
      </w:r>
      <w:r w:rsidRPr="0034322B">
        <w:rPr>
          <w:rFonts w:ascii="Courier New" w:eastAsia="BentonSans" w:hAnsi="Courier New" w:cs="Courier New"/>
        </w:rPr>
        <w:t>ResourceModel</w:t>
      </w:r>
      <w:r w:rsidRPr="00865332">
        <w:rPr>
          <w:rFonts w:eastAsia="BentonSans"/>
        </w:rPr>
        <w:t xml:space="preserve">. Rather than concatenating translatable texts manually, we can use the second parameter of </w:t>
      </w:r>
      <w:r w:rsidRPr="0034322B">
        <w:rPr>
          <w:rFonts w:ascii="Courier New" w:eastAsia="BentonSans" w:hAnsi="Courier New" w:cs="Courier New"/>
        </w:rPr>
        <w:t>getText</w:t>
      </w:r>
      <w:r w:rsidRPr="00865332">
        <w:rPr>
          <w:rFonts w:eastAsia="BentonSans"/>
        </w:rPr>
        <w:t xml:space="preserve"> to replace parts of the text with </w:t>
      </w:r>
      <w:r w:rsidR="003B2DD0">
        <w:rPr>
          <w:rFonts w:eastAsia="BentonSans"/>
        </w:rPr>
        <w:t>dynamic</w:t>
      </w:r>
      <w:r w:rsidRPr="00865332">
        <w:rPr>
          <w:rFonts w:eastAsia="BentonSans"/>
        </w:rPr>
        <w:t xml:space="preserve"> data. During runtime, SAPUI5 tries to load the correct </w:t>
      </w:r>
      <w:r w:rsidRPr="0034322B">
        <w:rPr>
          <w:rFonts w:ascii="Courier New" w:eastAsia="BentonSans" w:hAnsi="Courier New" w:cs="Courier New"/>
        </w:rPr>
        <w:t>i18n_*.properties</w:t>
      </w:r>
      <w:r w:rsidRPr="00865332">
        <w:rPr>
          <w:rFonts w:eastAsia="BentonSans"/>
        </w:rPr>
        <w:t xml:space="preserve"> file </w:t>
      </w:r>
      <w:r w:rsidRPr="00865332">
        <w:rPr>
          <w:rFonts w:eastAsia="BentonSans"/>
        </w:rPr>
        <w:lastRenderedPageBreak/>
        <w:t xml:space="preserve">based on </w:t>
      </w:r>
      <w:r w:rsidR="00C63C26">
        <w:rPr>
          <w:rFonts w:eastAsia="BentonSans"/>
        </w:rPr>
        <w:t xml:space="preserve">the current language of the user. In SAPUI5 applications started via their own HTML file, this language depends on </w:t>
      </w:r>
      <w:r w:rsidRPr="00865332">
        <w:rPr>
          <w:rFonts w:eastAsia="BentonSans"/>
        </w:rPr>
        <w:t>your browser settings and your locale.</w:t>
      </w:r>
      <w:r w:rsidR="00C02620">
        <w:rPr>
          <w:rFonts w:eastAsia="BentonSans"/>
        </w:rPr>
        <w:t xml:space="preserve"> When your app runs in the SAP Fiori launchpad, there are some more aspects that influence the effective language.</w:t>
      </w:r>
      <w:r w:rsidRPr="00865332">
        <w:rPr>
          <w:rFonts w:eastAsia="BentonSans"/>
        </w:rPr>
        <w:t xml:space="preserve"> In our case we have only created </w:t>
      </w:r>
      <w:r w:rsidR="008A0055">
        <w:rPr>
          <w:rFonts w:eastAsia="BentonSans"/>
        </w:rPr>
        <w:t>the default</w:t>
      </w:r>
      <w:r w:rsidR="008A0055" w:rsidRPr="00865332">
        <w:rPr>
          <w:rFonts w:eastAsia="BentonSans"/>
        </w:rPr>
        <w:t xml:space="preserve"> </w:t>
      </w:r>
      <w:r w:rsidRPr="00BA6B52">
        <w:rPr>
          <w:rFonts w:ascii="Courier New" w:eastAsia="BentonSans" w:hAnsi="Courier New" w:cs="Courier New"/>
        </w:rPr>
        <w:t>i18n.properties</w:t>
      </w:r>
      <w:r w:rsidRPr="00865332">
        <w:rPr>
          <w:rFonts w:eastAsia="BentonSans"/>
        </w:rPr>
        <w:t xml:space="preserve"> file to </w:t>
      </w:r>
      <w:r w:rsidR="00790764">
        <w:rPr>
          <w:rFonts w:eastAsia="BentonSans"/>
        </w:rPr>
        <w:t>keep</w:t>
      </w:r>
      <w:r w:rsidR="00790764" w:rsidRPr="00865332">
        <w:rPr>
          <w:rFonts w:eastAsia="BentonSans"/>
        </w:rPr>
        <w:t xml:space="preserve"> </w:t>
      </w:r>
      <w:r w:rsidR="00790764">
        <w:rPr>
          <w:rFonts w:eastAsia="BentonSans"/>
        </w:rPr>
        <w:t>this unit</w:t>
      </w:r>
      <w:r w:rsidRPr="00865332">
        <w:rPr>
          <w:rFonts w:eastAsia="BentonSans"/>
        </w:rPr>
        <w:t xml:space="preserve"> simple. However, you can see in the network </w:t>
      </w:r>
      <w:r w:rsidR="00E3798C">
        <w:rPr>
          <w:rFonts w:eastAsia="BentonSans"/>
        </w:rPr>
        <w:t>trace</w:t>
      </w:r>
      <w:r w:rsidR="00E3798C" w:rsidRPr="00865332">
        <w:rPr>
          <w:rFonts w:eastAsia="BentonSans"/>
        </w:rPr>
        <w:t xml:space="preserve"> </w:t>
      </w:r>
      <w:r w:rsidRPr="00865332">
        <w:rPr>
          <w:rFonts w:eastAsia="BentonSans"/>
        </w:rPr>
        <w:t xml:space="preserve">of your browser’s developer tools that SAPUI5 tries to load one or more </w:t>
      </w:r>
      <w:r w:rsidRPr="0034322B">
        <w:rPr>
          <w:rFonts w:ascii="Courier New" w:eastAsia="BentonSans" w:hAnsi="Courier New" w:cs="Courier New"/>
        </w:rPr>
        <w:t>i18n_*.properties</w:t>
      </w:r>
      <w:r w:rsidRPr="00865332">
        <w:rPr>
          <w:rFonts w:eastAsia="BentonSans"/>
        </w:rPr>
        <w:t xml:space="preserve"> files before falling back to the default </w:t>
      </w:r>
      <w:r w:rsidRPr="0034322B">
        <w:rPr>
          <w:rFonts w:ascii="Courier New" w:eastAsia="BentonSans" w:hAnsi="Courier New" w:cs="Courier New"/>
        </w:rPr>
        <w:t>i18n.properties</w:t>
      </w:r>
      <w:r w:rsidRPr="00865332">
        <w:rPr>
          <w:rFonts w:eastAsia="BentonSans"/>
        </w:rPr>
        <w:t xml:space="preserve"> file</w:t>
      </w:r>
      <w:r>
        <w:rPr>
          <w:rFonts w:eastAsia="BentonSans"/>
        </w:rPr>
        <w:t xml:space="preserve">. </w:t>
      </w:r>
      <w:r w:rsidRPr="00865332">
        <w:rPr>
          <w:rFonts w:eastAsia="BentonSans"/>
        </w:rPr>
        <w:t xml:space="preserve">In the </w:t>
      </w:r>
      <w:r w:rsidRPr="0034322B">
        <w:rPr>
          <w:rFonts w:ascii="Courier New" w:eastAsia="BentonSans" w:hAnsi="Courier New" w:cs="Courier New"/>
        </w:rPr>
        <w:t>onShowHello</w:t>
      </w:r>
      <w:r w:rsidRPr="00865332">
        <w:rPr>
          <w:rFonts w:eastAsia="BentonSans"/>
        </w:rPr>
        <w:t xml:space="preserve"> event handler</w:t>
      </w:r>
      <w:r w:rsidR="00A53DBE">
        <w:rPr>
          <w:rFonts w:eastAsia="BentonSans"/>
        </w:rPr>
        <w:t>,</w:t>
      </w:r>
      <w:r w:rsidRPr="00865332">
        <w:rPr>
          <w:rFonts w:eastAsia="BentonSans"/>
        </w:rPr>
        <w:t xml:space="preserve"> we access the </w:t>
      </w:r>
      <w:r w:rsidRPr="00BA6B52">
        <w:rPr>
          <w:rFonts w:ascii="Courier New" w:eastAsia="BentonSans" w:hAnsi="Courier New" w:cs="Courier New"/>
        </w:rPr>
        <w:t>i18n</w:t>
      </w:r>
      <w:r w:rsidRPr="00865332">
        <w:rPr>
          <w:rFonts w:eastAsia="BentonSans"/>
        </w:rPr>
        <w:t xml:space="preserve"> model to get the text from the message bundle file and replace the placeholder </w:t>
      </w:r>
      <w:r w:rsidRPr="0034322B">
        <w:rPr>
          <w:rFonts w:ascii="Courier New" w:eastAsia="BentonSans" w:hAnsi="Courier New" w:cs="Courier New"/>
        </w:rPr>
        <w:t>{0}</w:t>
      </w:r>
      <w:r w:rsidRPr="00865332">
        <w:rPr>
          <w:rFonts w:eastAsia="BentonSans"/>
        </w:rPr>
        <w:t xml:space="preserve"> with the recipient</w:t>
      </w:r>
      <w:r w:rsidR="00355D34">
        <w:rPr>
          <w:rFonts w:eastAsia="BentonSans"/>
        </w:rPr>
        <w:t xml:space="preserve"> name</w:t>
      </w:r>
      <w:r w:rsidRPr="00865332">
        <w:rPr>
          <w:rFonts w:eastAsia="BentonSans"/>
        </w:rPr>
        <w:t xml:space="preserve"> from our data model. The </w:t>
      </w:r>
      <w:r w:rsidRPr="0034322B">
        <w:rPr>
          <w:rFonts w:ascii="Courier New" w:eastAsia="BentonSans" w:hAnsi="Courier New" w:cs="Courier New"/>
        </w:rPr>
        <w:t>getProperty</w:t>
      </w:r>
      <w:r w:rsidRPr="00865332">
        <w:rPr>
          <w:rFonts w:eastAsia="BentonSans"/>
        </w:rPr>
        <w:t xml:space="preserve"> method can be called in any model and takes the path </w:t>
      </w:r>
      <w:r w:rsidR="002B15A0">
        <w:rPr>
          <w:rFonts w:eastAsia="BentonSans"/>
        </w:rPr>
        <w:t xml:space="preserve">in the model </w:t>
      </w:r>
      <w:r w:rsidRPr="00865332">
        <w:rPr>
          <w:rFonts w:eastAsia="BentonSans"/>
        </w:rPr>
        <w:t xml:space="preserve">as an argument. In addition, the resource bundle has a specific </w:t>
      </w:r>
      <w:r w:rsidRPr="0034322B">
        <w:rPr>
          <w:rFonts w:ascii="Courier New" w:eastAsia="BentonSans" w:hAnsi="Courier New" w:cs="Courier New"/>
        </w:rPr>
        <w:t>getText</w:t>
      </w:r>
      <w:r w:rsidRPr="00865332">
        <w:rPr>
          <w:rFonts w:eastAsia="BentonSans"/>
        </w:rPr>
        <w:t xml:space="preserve"> method that </w:t>
      </w:r>
      <w:r w:rsidR="00A847B7">
        <w:rPr>
          <w:rFonts w:eastAsia="BentonSans"/>
        </w:rPr>
        <w:t>expects</w:t>
      </w:r>
      <w:r w:rsidR="00A847B7" w:rsidRPr="00865332">
        <w:rPr>
          <w:rFonts w:eastAsia="BentonSans"/>
        </w:rPr>
        <w:t xml:space="preserve"> </w:t>
      </w:r>
      <w:r w:rsidRPr="00865332">
        <w:rPr>
          <w:rFonts w:eastAsia="BentonSans"/>
        </w:rPr>
        <w:t>an array of strings as second argument</w:t>
      </w:r>
      <w:r w:rsidR="008A0BC1">
        <w:rPr>
          <w:rFonts w:eastAsia="BentonSans"/>
        </w:rPr>
        <w:t>, which replace placeholders in the translated text</w:t>
      </w:r>
      <w:r>
        <w:rPr>
          <w:rFonts w:eastAsia="BentonSans"/>
        </w:rPr>
        <w:t>.</w:t>
      </w:r>
    </w:p>
    <w:p w14:paraId="5130C48F" w14:textId="77777777" w:rsidR="0034322B" w:rsidRDefault="0034322B" w:rsidP="003A05B9">
      <w:pPr>
        <w:pStyle w:val="02BodyCopy"/>
        <w:rPr>
          <w:rFonts w:eastAsia="BentonSans"/>
        </w:rPr>
      </w:pPr>
    </w:p>
    <w:p w14:paraId="51B4E67E" w14:textId="56F17EC9" w:rsidR="003A05B9" w:rsidRDefault="003A05B9" w:rsidP="0034322B">
      <w:pPr>
        <w:pStyle w:val="Heading3"/>
        <w:rPr>
          <w:rFonts w:eastAsia="BentonSans"/>
          <w:lang w:val="en-US"/>
        </w:rPr>
      </w:pPr>
      <w:r w:rsidRPr="00164B9D">
        <w:rPr>
          <w:rFonts w:eastAsia="BentonSans"/>
          <w:lang w:val="en-US"/>
        </w:rPr>
        <w:t>webapp/</w:t>
      </w:r>
      <w:r>
        <w:rPr>
          <w:rFonts w:eastAsia="BentonSans"/>
          <w:lang w:val="en-US"/>
        </w:rPr>
        <w:t>view</w:t>
      </w:r>
      <w:r w:rsidRPr="00164B9D">
        <w:rPr>
          <w:rFonts w:eastAsia="BentonSans"/>
          <w:lang w:val="en-US"/>
        </w:rPr>
        <w:t>/App.</w:t>
      </w:r>
      <w:r>
        <w:rPr>
          <w:rFonts w:eastAsia="BentonSans"/>
          <w:lang w:val="en-US"/>
        </w:rPr>
        <w:t>view.xml</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282296" w14:paraId="7A3313B5" w14:textId="77777777" w:rsidTr="00375B3A">
        <w:tc>
          <w:tcPr>
            <w:tcW w:w="9060" w:type="dxa"/>
          </w:tcPr>
          <w:p w14:paraId="23FB499D"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&lt;mvc:View</w:t>
            </w:r>
            <w:r w:rsidRPr="000B2E40">
              <w:rPr>
                <w:rFonts w:ascii="Courier New" w:eastAsia="Courier New" w:hAnsi="Courier New" w:cs="Courier New"/>
              </w:rPr>
              <w:tab/>
              <w:t>…&gt;</w:t>
            </w:r>
          </w:p>
          <w:p w14:paraId="7A43DDB4"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w:t>
            </w:r>
          </w:p>
          <w:p w14:paraId="189D4225"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&lt;Button</w:t>
            </w:r>
          </w:p>
          <w:p w14:paraId="63FF53BD" w14:textId="77777777" w:rsidR="003A05B9" w:rsidRPr="0034322B" w:rsidRDefault="003A05B9" w:rsidP="00375B3A">
            <w:pPr>
              <w:pStyle w:val="02BodyCopy"/>
              <w:rPr>
                <w:rFonts w:ascii="Courier New" w:eastAsia="Courier New" w:hAnsi="Courier New" w:cs="Courier New"/>
                <w:b/>
              </w:rPr>
            </w:pPr>
            <w:r w:rsidRPr="000B2E40">
              <w:rPr>
                <w:rFonts w:ascii="Courier New" w:eastAsia="Courier New" w:hAnsi="Courier New" w:cs="Courier New"/>
              </w:rPr>
              <w:tab/>
            </w:r>
            <w:r w:rsidRPr="000B2E40">
              <w:rPr>
                <w:rFonts w:ascii="Courier New" w:eastAsia="Courier New" w:hAnsi="Courier New" w:cs="Courier New"/>
              </w:rPr>
              <w:tab/>
            </w:r>
            <w:r w:rsidRPr="0034322B">
              <w:rPr>
                <w:rFonts w:ascii="Courier New" w:eastAsia="Courier New" w:hAnsi="Courier New" w:cs="Courier New"/>
                <w:b/>
                <w:highlight w:val="yellow"/>
              </w:rPr>
              <w:t>text="{i18n&gt;showHelloButtonText}"</w:t>
            </w:r>
          </w:p>
          <w:p w14:paraId="553C72B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press="onShowHello"/&gt;</w:t>
            </w:r>
          </w:p>
          <w:p w14:paraId="0B0AD13F"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t>&lt;Input</w:t>
            </w:r>
          </w:p>
          <w:p w14:paraId="390A18C8"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value="{helloPanel&gt;/recipient/name}"</w:t>
            </w:r>
          </w:p>
          <w:p w14:paraId="536581A7"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description="Hello {helloPanel&gt;/recipient/name}"</w:t>
            </w:r>
          </w:p>
          <w:p w14:paraId="782BCB11"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valueLiveUpdate="true"</w:t>
            </w:r>
          </w:p>
          <w:p w14:paraId="431A3E7E" w14:textId="77777777" w:rsidR="003A05B9" w:rsidRPr="000B2E40" w:rsidRDefault="003A05B9" w:rsidP="00375B3A">
            <w:pPr>
              <w:pStyle w:val="02BodyCopy"/>
              <w:rPr>
                <w:rFonts w:ascii="Courier New" w:eastAsia="Courier New" w:hAnsi="Courier New" w:cs="Courier New"/>
              </w:rPr>
            </w:pPr>
            <w:r w:rsidRPr="000B2E40">
              <w:rPr>
                <w:rFonts w:ascii="Courier New" w:eastAsia="Courier New" w:hAnsi="Courier New" w:cs="Courier New"/>
              </w:rPr>
              <w:tab/>
            </w:r>
            <w:r w:rsidRPr="000B2E40">
              <w:rPr>
                <w:rFonts w:ascii="Courier New" w:eastAsia="Courier New" w:hAnsi="Courier New" w:cs="Courier New"/>
              </w:rPr>
              <w:tab/>
              <w:t>width="60%"/&gt;</w:t>
            </w:r>
          </w:p>
          <w:p w14:paraId="60DC303A" w14:textId="77777777" w:rsidR="003A05B9" w:rsidRPr="000B2E40" w:rsidRDefault="003A05B9" w:rsidP="00375B3A">
            <w:pPr>
              <w:pStyle w:val="02BodyCopy"/>
              <w:rPr>
                <w:rFonts w:eastAsia="BentonSans"/>
              </w:rPr>
            </w:pPr>
            <w:r w:rsidRPr="000B2E40">
              <w:rPr>
                <w:rFonts w:ascii="Courier New" w:eastAsia="Courier New" w:hAnsi="Courier New" w:cs="Courier New"/>
              </w:rPr>
              <w:t>&lt;/mvc:View&gt;</w:t>
            </w:r>
          </w:p>
        </w:tc>
      </w:tr>
    </w:tbl>
    <w:p w14:paraId="14880383" w14:textId="77777777" w:rsidR="003A05B9" w:rsidRDefault="003A05B9" w:rsidP="003A05B9">
      <w:pPr>
        <w:pStyle w:val="02BodyCopy"/>
        <w:rPr>
          <w:rFonts w:eastAsia="BentonSans"/>
        </w:rPr>
      </w:pPr>
    </w:p>
    <w:p w14:paraId="41B42CF2" w14:textId="343B183B" w:rsidR="003A05B9" w:rsidRDefault="003A05B9" w:rsidP="003A05B9">
      <w:pPr>
        <w:pStyle w:val="02BodyCopy"/>
        <w:rPr>
          <w:rFonts w:eastAsia="BentonSans"/>
        </w:rPr>
      </w:pPr>
      <w:r w:rsidRPr="00722A10">
        <w:rPr>
          <w:rFonts w:eastAsia="BentonSans"/>
        </w:rPr>
        <w:t xml:space="preserve">As last </w:t>
      </w:r>
      <w:r w:rsidR="003A592C">
        <w:rPr>
          <w:rFonts w:eastAsia="BentonSans"/>
        </w:rPr>
        <w:t>step,</w:t>
      </w:r>
      <w:r w:rsidR="003A592C" w:rsidRPr="00722A10">
        <w:rPr>
          <w:rFonts w:eastAsia="BentonSans"/>
        </w:rPr>
        <w:t xml:space="preserve"> </w:t>
      </w:r>
      <w:r w:rsidRPr="00722A10">
        <w:rPr>
          <w:rFonts w:eastAsia="BentonSans"/>
        </w:rPr>
        <w:t xml:space="preserve">we use data binding to connect the button text to the </w:t>
      </w:r>
      <w:r w:rsidRPr="0034322B">
        <w:rPr>
          <w:rFonts w:ascii="Courier New" w:eastAsia="BentonSans" w:hAnsi="Courier New" w:cs="Courier New"/>
        </w:rPr>
        <w:t>sayHelloButtonText</w:t>
      </w:r>
      <w:r>
        <w:rPr>
          <w:rFonts w:eastAsia="BentonSans"/>
        </w:rPr>
        <w:t xml:space="preserve"> property in the i18n model.</w:t>
      </w:r>
      <w:r w:rsidRPr="00722A10">
        <w:rPr>
          <w:rFonts w:eastAsia="BentonSans"/>
        </w:rPr>
        <w:t xml:space="preserve"> A resource bundle is a flat structure, therefore the </w:t>
      </w:r>
      <w:r w:rsidR="007A595C">
        <w:rPr>
          <w:rFonts w:eastAsia="BentonSans"/>
        </w:rPr>
        <w:t>leading</w:t>
      </w:r>
      <w:r w:rsidR="007A595C" w:rsidRPr="00722A10">
        <w:rPr>
          <w:rFonts w:eastAsia="BentonSans"/>
        </w:rPr>
        <w:t xml:space="preserve"> </w:t>
      </w:r>
      <w:r w:rsidRPr="00722A10">
        <w:rPr>
          <w:rFonts w:eastAsia="BentonSans"/>
        </w:rPr>
        <w:t xml:space="preserve">slash (/) can be omitted </w:t>
      </w:r>
      <w:r w:rsidR="008922A1">
        <w:rPr>
          <w:rFonts w:eastAsia="BentonSans"/>
        </w:rPr>
        <w:t>from</w:t>
      </w:r>
      <w:r w:rsidR="008922A1" w:rsidRPr="00722A10">
        <w:rPr>
          <w:rFonts w:eastAsia="BentonSans"/>
        </w:rPr>
        <w:t xml:space="preserve"> </w:t>
      </w:r>
      <w:r w:rsidRPr="00722A10">
        <w:rPr>
          <w:rFonts w:eastAsia="BentonSans"/>
        </w:rPr>
        <w:t>the path</w:t>
      </w:r>
      <w:r>
        <w:rPr>
          <w:rFonts w:eastAsia="BentonSans"/>
        </w:rPr>
        <w:t>.</w:t>
      </w:r>
      <w:r w:rsidRPr="001D40C7">
        <w:t xml:space="preserve"> </w:t>
      </w:r>
      <w:r w:rsidRPr="001D40C7">
        <w:rPr>
          <w:rFonts w:eastAsia="BentonSans"/>
        </w:rPr>
        <w:t>Your app should look like before</w:t>
      </w:r>
      <w:r>
        <w:rPr>
          <w:rFonts w:eastAsia="BentonSans"/>
        </w:rPr>
        <w:t>,</w:t>
      </w:r>
      <w:r w:rsidRPr="001D40C7">
        <w:rPr>
          <w:rFonts w:eastAsia="BentonSans"/>
        </w:rPr>
        <w:t xml:space="preserve"> but as we saw in the debugger, the text </w:t>
      </w:r>
      <w:r>
        <w:rPr>
          <w:rFonts w:eastAsia="BentonSans"/>
        </w:rPr>
        <w:t>is</w:t>
      </w:r>
      <w:r w:rsidRPr="001D40C7">
        <w:rPr>
          <w:rFonts w:eastAsia="BentonSans"/>
        </w:rPr>
        <w:t xml:space="preserve"> not hardcoded anymore, but language</w:t>
      </w:r>
      <w:r w:rsidR="001E033E">
        <w:rPr>
          <w:rFonts w:eastAsia="BentonSans"/>
        </w:rPr>
        <w:t>-</w:t>
      </w:r>
      <w:r w:rsidRPr="001D40C7">
        <w:rPr>
          <w:rFonts w:eastAsia="BentonSans"/>
        </w:rPr>
        <w:t>dependent</w:t>
      </w:r>
      <w:r w:rsidR="001E033E">
        <w:rPr>
          <w:rFonts w:eastAsia="BentonSans"/>
        </w:rPr>
        <w:t>.</w:t>
      </w:r>
      <w:r w:rsidRPr="001D40C7">
        <w:rPr>
          <w:rFonts w:eastAsia="BentonSans"/>
        </w:rPr>
        <w:t xml:space="preserve"> </w:t>
      </w:r>
      <w:r w:rsidR="001E033E">
        <w:rPr>
          <w:rFonts w:eastAsia="BentonSans"/>
        </w:rPr>
        <w:t>W</w:t>
      </w:r>
      <w:r w:rsidRPr="001D40C7">
        <w:rPr>
          <w:rFonts w:eastAsia="BentonSans"/>
        </w:rPr>
        <w:t xml:space="preserve">hen you </w:t>
      </w:r>
      <w:r w:rsidR="000F6D89" w:rsidRPr="001D40C7">
        <w:rPr>
          <w:rFonts w:eastAsia="BentonSans"/>
        </w:rPr>
        <w:t>enter some</w:t>
      </w:r>
      <w:r w:rsidR="000F6D89">
        <w:rPr>
          <w:rFonts w:eastAsia="BentonSans"/>
        </w:rPr>
        <w:t>thing before in the input field</w:t>
      </w:r>
      <w:r w:rsidR="000F6D89" w:rsidRPr="001D40C7">
        <w:rPr>
          <w:rFonts w:eastAsia="BentonSans"/>
        </w:rPr>
        <w:t xml:space="preserve"> </w:t>
      </w:r>
      <w:r w:rsidR="000F6D89">
        <w:rPr>
          <w:rFonts w:eastAsia="BentonSans"/>
        </w:rPr>
        <w:t xml:space="preserve">and </w:t>
      </w:r>
      <w:r w:rsidRPr="001D40C7">
        <w:rPr>
          <w:rFonts w:eastAsia="BentonSans"/>
        </w:rPr>
        <w:t>press the button</w:t>
      </w:r>
      <w:r>
        <w:rPr>
          <w:rFonts w:eastAsia="BentonSans"/>
        </w:rPr>
        <w:t xml:space="preserve">, </w:t>
      </w:r>
      <w:r w:rsidRPr="001D40C7">
        <w:rPr>
          <w:rFonts w:eastAsia="BentonSans"/>
        </w:rPr>
        <w:t xml:space="preserve">you see the information within the </w:t>
      </w:r>
      <w:r w:rsidRPr="0034322B">
        <w:rPr>
          <w:rFonts w:ascii="Courier New" w:eastAsia="BentonSans" w:hAnsi="Courier New" w:cs="Courier New"/>
        </w:rPr>
        <w:t>MessageToast</w:t>
      </w:r>
      <w:r>
        <w:rPr>
          <w:rFonts w:eastAsia="BentonSans"/>
        </w:rPr>
        <w:t>.</w:t>
      </w:r>
    </w:p>
    <w:p w14:paraId="0999C0E3" w14:textId="77777777" w:rsidR="0034322B" w:rsidRDefault="0034322B" w:rsidP="003A05B9">
      <w:pPr>
        <w:pStyle w:val="02BodyCopy"/>
        <w:rPr>
          <w:rFonts w:eastAsia="BentonSans"/>
        </w:rPr>
      </w:pPr>
    </w:p>
    <w:p w14:paraId="76153BE1" w14:textId="796121E0" w:rsidR="00F85EFE" w:rsidRPr="00F85EFE" w:rsidRDefault="00F85EFE" w:rsidP="00F85EFE">
      <w:pPr>
        <w:shd w:val="clear" w:color="auto" w:fill="FFEFC9" w:themeFill="accent1" w:themeFillTint="33"/>
        <w:rPr>
          <w:rFonts w:cs="Arial"/>
          <w:b/>
          <w:szCs w:val="20"/>
          <w:lang w:val="en-US"/>
        </w:rPr>
      </w:pPr>
      <w:r w:rsidRPr="00F85EFE">
        <w:rPr>
          <w:rFonts w:cs="Arial"/>
          <w:b/>
          <w:szCs w:val="20"/>
          <w:lang w:val="en-US"/>
        </w:rPr>
        <w:t>Note: Special</w:t>
      </w:r>
      <w:r>
        <w:rPr>
          <w:rFonts w:cs="Arial"/>
          <w:b/>
          <w:szCs w:val="20"/>
          <w:lang w:val="en-US"/>
        </w:rPr>
        <w:t xml:space="preserve"> translation</w:t>
      </w:r>
      <w:r w:rsidRPr="00F85EFE">
        <w:rPr>
          <w:rFonts w:cs="Arial"/>
          <w:b/>
          <w:szCs w:val="20"/>
          <w:lang w:val="en-US"/>
        </w:rPr>
        <w:t xml:space="preserve"> feature</w:t>
      </w:r>
      <w:r>
        <w:rPr>
          <w:rFonts w:cs="Arial"/>
          <w:b/>
          <w:szCs w:val="20"/>
          <w:lang w:val="en-US"/>
        </w:rPr>
        <w:t>s for developers in SAP Web IDE</w:t>
      </w:r>
    </w:p>
    <w:p w14:paraId="27A720B9" w14:textId="7480C331" w:rsidR="00F85EFE" w:rsidRPr="00F85EFE" w:rsidRDefault="00F85EFE" w:rsidP="00F85EFE">
      <w:pPr>
        <w:shd w:val="clear" w:color="auto" w:fill="FFEFC9" w:themeFill="accent1" w:themeFillTint="33"/>
        <w:rPr>
          <w:rFonts w:cs="Arial"/>
          <w:szCs w:val="20"/>
          <w:lang w:val="en-US"/>
        </w:rPr>
      </w:pPr>
      <w:r w:rsidRPr="00F85EFE">
        <w:rPr>
          <w:rFonts w:cs="Arial"/>
          <w:szCs w:val="20"/>
          <w:lang w:val="en-US"/>
        </w:rPr>
        <w:t xml:space="preserve">Save time when entering texts with </w:t>
      </w:r>
      <w:r>
        <w:rPr>
          <w:rFonts w:cs="Arial"/>
          <w:szCs w:val="20"/>
          <w:lang w:val="en-US"/>
        </w:rPr>
        <w:t xml:space="preserve">the </w:t>
      </w:r>
      <w:r w:rsidRPr="00F85EFE">
        <w:rPr>
          <w:rFonts w:cs="Arial"/>
          <w:szCs w:val="20"/>
          <w:lang w:val="en-US"/>
        </w:rPr>
        <w:t>SAP Translation Hub’s suggestion service:</w:t>
      </w:r>
    </w:p>
    <w:p w14:paraId="519F27F5" w14:textId="33682305" w:rsidR="00F85EFE" w:rsidRPr="00F85EFE" w:rsidRDefault="00F85EFE" w:rsidP="00F85EFE">
      <w:pPr>
        <w:shd w:val="clear" w:color="auto" w:fill="FFEFC9" w:themeFill="accent1" w:themeFillTint="33"/>
        <w:rPr>
          <w:rFonts w:cs="Arial"/>
          <w:szCs w:val="20"/>
          <w:lang w:val="en-US"/>
        </w:rPr>
      </w:pPr>
      <w:r w:rsidRPr="00F85EFE">
        <w:rPr>
          <w:rFonts w:cs="Arial"/>
          <w:szCs w:val="20"/>
          <w:lang w:val="en-US"/>
        </w:rPr>
        <w:t>•</w:t>
      </w:r>
      <w:r w:rsidRPr="00F85EFE">
        <w:rPr>
          <w:rFonts w:cs="Arial"/>
          <w:szCs w:val="20"/>
          <w:lang w:val="en-US"/>
        </w:rPr>
        <w:tab/>
        <w:t xml:space="preserve">Auto completion of texts that you enter in the view file based on a central </w:t>
      </w:r>
      <w:r>
        <w:rPr>
          <w:rFonts w:cs="Arial"/>
          <w:szCs w:val="20"/>
          <w:lang w:val="en-US"/>
        </w:rPr>
        <w:t>text repository</w:t>
      </w:r>
    </w:p>
    <w:p w14:paraId="61CCB82B" w14:textId="77777777" w:rsidR="00F85EFE" w:rsidRPr="00F85EFE" w:rsidRDefault="00F85EFE" w:rsidP="00F85EFE">
      <w:pPr>
        <w:shd w:val="clear" w:color="auto" w:fill="FFEFC9" w:themeFill="accent1" w:themeFillTint="33"/>
        <w:rPr>
          <w:rFonts w:cs="Arial"/>
          <w:szCs w:val="20"/>
          <w:lang w:val="en-US"/>
        </w:rPr>
      </w:pPr>
      <w:r w:rsidRPr="00F85EFE">
        <w:rPr>
          <w:rFonts w:cs="Arial"/>
          <w:szCs w:val="20"/>
          <w:lang w:val="en-US"/>
        </w:rPr>
        <w:t>•</w:t>
      </w:r>
      <w:r w:rsidRPr="00F85EFE">
        <w:rPr>
          <w:rFonts w:cs="Arial"/>
          <w:szCs w:val="20"/>
          <w:lang w:val="en-US"/>
        </w:rPr>
        <w:tab/>
        <w:t xml:space="preserve">Automatic connection of the button text to the property in the </w:t>
      </w:r>
      <w:r w:rsidRPr="007B1934">
        <w:rPr>
          <w:rFonts w:ascii="Courier New" w:hAnsi="Courier New" w:cs="Courier New"/>
          <w:szCs w:val="20"/>
          <w:lang w:val="en-US"/>
        </w:rPr>
        <w:t>i18n.properties</w:t>
      </w:r>
      <w:r w:rsidRPr="00F85EFE">
        <w:rPr>
          <w:rFonts w:cs="Arial"/>
          <w:szCs w:val="20"/>
          <w:lang w:val="en-US"/>
        </w:rPr>
        <w:t xml:space="preserve"> file</w:t>
      </w:r>
    </w:p>
    <w:p w14:paraId="41905C5B" w14:textId="3E2809C6" w:rsidR="00F85EFE" w:rsidRDefault="00F85EFE" w:rsidP="00F85EFE">
      <w:pPr>
        <w:shd w:val="clear" w:color="auto" w:fill="FFEFC9" w:themeFill="accent1" w:themeFillTint="33"/>
        <w:rPr>
          <w:rFonts w:cs="Arial"/>
          <w:szCs w:val="20"/>
          <w:lang w:val="en-US"/>
        </w:rPr>
      </w:pPr>
      <w:r w:rsidRPr="00F85EFE">
        <w:rPr>
          <w:rFonts w:cs="Arial"/>
          <w:szCs w:val="20"/>
          <w:lang w:val="en-US"/>
        </w:rPr>
        <w:t xml:space="preserve">To call the suggestion service, simply hit </w:t>
      </w:r>
      <w:r w:rsidRPr="00F85EFE">
        <w:rPr>
          <w:rFonts w:ascii="Courier New" w:hAnsi="Courier New" w:cs="Courier New"/>
          <w:szCs w:val="20"/>
          <w:lang w:val="en-US"/>
        </w:rPr>
        <w:t>Ctrl + Space</w:t>
      </w:r>
      <w:r w:rsidRPr="00CB36C6">
        <w:rPr>
          <w:rFonts w:cs="Arial"/>
          <w:szCs w:val="20"/>
          <w:lang w:val="en-US"/>
        </w:rPr>
        <w:t xml:space="preserve"> </w:t>
      </w:r>
      <w:r w:rsidRPr="00F85EFE">
        <w:rPr>
          <w:rFonts w:cs="Arial"/>
          <w:szCs w:val="20"/>
          <w:lang w:val="en-US"/>
        </w:rPr>
        <w:t xml:space="preserve">in the code editor. For more details, check out </w:t>
      </w:r>
      <w:hyperlink r:id="rId12" w:history="1">
        <w:r w:rsidR="000E23B5" w:rsidRPr="00F85EFE">
          <w:rPr>
            <w:rStyle w:val="Hyperlink"/>
            <w:rFonts w:cs="Arial"/>
            <w:szCs w:val="20"/>
            <w:lang w:val="en-US"/>
          </w:rPr>
          <w:t>this blog on SCN</w:t>
        </w:r>
      </w:hyperlink>
      <w:r w:rsidRPr="00F85EFE">
        <w:rPr>
          <w:rFonts w:cs="Arial"/>
          <w:szCs w:val="20"/>
          <w:lang w:val="en-US"/>
        </w:rPr>
        <w:t>.</w:t>
      </w:r>
    </w:p>
    <w:p w14:paraId="4E9D78CF" w14:textId="77777777" w:rsidR="00F85EFE" w:rsidRPr="00F85EFE" w:rsidRDefault="00F85EFE" w:rsidP="003A05B9">
      <w:pPr>
        <w:pStyle w:val="02BodyCopy"/>
        <w:rPr>
          <w:rFonts w:eastAsia="BentonSans"/>
          <w:lang w:val="en-US"/>
        </w:rPr>
      </w:pPr>
    </w:p>
    <w:p w14:paraId="382D237F" w14:textId="6A896C1A" w:rsidR="003A05B9" w:rsidRDefault="003A05B9" w:rsidP="0034322B">
      <w:pPr>
        <w:pStyle w:val="Heading3"/>
        <w:rPr>
          <w:rFonts w:eastAsia="BentonSans"/>
          <w:lang w:val="en-US"/>
        </w:rPr>
      </w:pPr>
      <w:r w:rsidRPr="00F60F48">
        <w:rPr>
          <w:rFonts w:eastAsia="BentonSans"/>
          <w:lang w:val="en-US"/>
        </w:rPr>
        <w:t>webapp/</w:t>
      </w:r>
      <w:r>
        <w:rPr>
          <w:rFonts w:eastAsia="BentonSans"/>
          <w:lang w:val="en-US"/>
        </w:rPr>
        <w:t>i18n</w:t>
      </w:r>
      <w:r w:rsidRPr="00F60F48">
        <w:rPr>
          <w:rFonts w:eastAsia="BentonSans"/>
          <w:lang w:val="en-US"/>
        </w:rPr>
        <w:t>/</w:t>
      </w:r>
      <w:r>
        <w:rPr>
          <w:rFonts w:eastAsia="BentonSans"/>
          <w:lang w:val="en-US"/>
        </w:rPr>
        <w:t>i18n.properties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08" w:type="dxa"/>
          <w:bottom w:w="108" w:type="dxa"/>
        </w:tblCellMar>
        <w:tblLook w:val="04A0" w:firstRow="1" w:lastRow="0" w:firstColumn="1" w:lastColumn="0" w:noHBand="0" w:noVBand="1"/>
      </w:tblPr>
      <w:tblGrid>
        <w:gridCol w:w="9060"/>
      </w:tblGrid>
      <w:tr w:rsidR="003A05B9" w:rsidRPr="00282296" w14:paraId="026880AD" w14:textId="77777777" w:rsidTr="00375B3A">
        <w:tc>
          <w:tcPr>
            <w:tcW w:w="9060" w:type="dxa"/>
          </w:tcPr>
          <w:p w14:paraId="36B781F9"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 App Descriptor</w:t>
            </w:r>
          </w:p>
          <w:p w14:paraId="39020832" w14:textId="77777777" w:rsidR="003A05B9" w:rsidRPr="0034322B" w:rsidRDefault="003A05B9" w:rsidP="00375B3A">
            <w:pPr>
              <w:pStyle w:val="02BodyCopy"/>
              <w:rPr>
                <w:rFonts w:ascii="Courier New" w:eastAsia="Courier New" w:hAnsi="Courier New" w:cs="Courier New"/>
                <w:b/>
                <w:highlight w:val="yellow"/>
              </w:rPr>
            </w:pPr>
            <w:r w:rsidRPr="0034322B">
              <w:rPr>
                <w:rFonts w:ascii="Courier New" w:eastAsia="Courier New" w:hAnsi="Courier New" w:cs="Courier New"/>
                <w:b/>
                <w:highlight w:val="yellow"/>
              </w:rPr>
              <w:t>appTitle=My demo app</w:t>
            </w:r>
          </w:p>
          <w:p w14:paraId="1E013EBB" w14:textId="77777777" w:rsidR="003A05B9" w:rsidRPr="0034322B" w:rsidRDefault="003A05B9" w:rsidP="00375B3A">
            <w:pPr>
              <w:pStyle w:val="02BodyCopy"/>
              <w:rPr>
                <w:rFonts w:ascii="Courier New" w:eastAsia="Courier New" w:hAnsi="Courier New" w:cs="Courier New"/>
                <w:b/>
              </w:rPr>
            </w:pPr>
            <w:r w:rsidRPr="0034322B">
              <w:rPr>
                <w:rFonts w:ascii="Courier New" w:eastAsia="Courier New" w:hAnsi="Courier New" w:cs="Courier New"/>
                <w:b/>
                <w:highlight w:val="yellow"/>
              </w:rPr>
              <w:t>appDescription=A simple demo app</w:t>
            </w:r>
          </w:p>
          <w:p w14:paraId="30D05A3C" w14:textId="77777777" w:rsidR="003A05B9" w:rsidRPr="00642DE7" w:rsidRDefault="003A05B9" w:rsidP="00375B3A">
            <w:pPr>
              <w:pStyle w:val="02BodyCopy"/>
              <w:rPr>
                <w:rFonts w:ascii="Courier New" w:eastAsia="Courier New" w:hAnsi="Courier New" w:cs="Courier New"/>
              </w:rPr>
            </w:pPr>
          </w:p>
          <w:p w14:paraId="44228285" w14:textId="77777777" w:rsidR="003A05B9" w:rsidRPr="00642DE7" w:rsidRDefault="003A05B9" w:rsidP="00375B3A">
            <w:pPr>
              <w:pStyle w:val="02BodyCopy"/>
              <w:rPr>
                <w:rFonts w:ascii="Courier New" w:eastAsia="Courier New" w:hAnsi="Courier New" w:cs="Courier New"/>
              </w:rPr>
            </w:pPr>
            <w:r w:rsidRPr="00642DE7">
              <w:rPr>
                <w:rFonts w:ascii="Courier New" w:eastAsia="Courier New" w:hAnsi="Courier New" w:cs="Courier New"/>
              </w:rPr>
              <w:t># Hello Panel</w:t>
            </w:r>
          </w:p>
          <w:p w14:paraId="7AF5F02B" w14:textId="77777777" w:rsidR="003A05B9" w:rsidRPr="00642DE7" w:rsidRDefault="003A05B9" w:rsidP="00375B3A">
            <w:pPr>
              <w:pStyle w:val="02BodyCopy"/>
              <w:rPr>
                <w:rFonts w:ascii="Courier New" w:eastAsia="Courier New" w:hAnsi="Courier New" w:cs="Courier New"/>
              </w:rPr>
            </w:pPr>
            <w:r w:rsidRPr="00642DE7">
              <w:rPr>
                <w:rFonts w:ascii="Courier New" w:eastAsia="Courier New" w:hAnsi="Courier New" w:cs="Courier New"/>
              </w:rPr>
              <w:t>showHelloButtonText=Say Hello</w:t>
            </w:r>
          </w:p>
          <w:p w14:paraId="480BA93E" w14:textId="77777777" w:rsidR="003A05B9" w:rsidRPr="000B2E40" w:rsidRDefault="003A05B9" w:rsidP="00375B3A">
            <w:pPr>
              <w:pStyle w:val="02BodyCopy"/>
              <w:rPr>
                <w:rFonts w:eastAsia="BentonSans"/>
                <w:lang w:val="en-US"/>
              </w:rPr>
            </w:pPr>
            <w:r w:rsidRPr="00642DE7">
              <w:rPr>
                <w:rFonts w:ascii="Courier New" w:eastAsia="Courier New" w:hAnsi="Courier New" w:cs="Courier New"/>
              </w:rPr>
              <w:t>helloMsg=Hello {0}</w:t>
            </w:r>
          </w:p>
        </w:tc>
      </w:tr>
    </w:tbl>
    <w:p w14:paraId="7E1D1575" w14:textId="77777777" w:rsidR="003A05B9" w:rsidRDefault="003A05B9" w:rsidP="003A05B9">
      <w:pPr>
        <w:pStyle w:val="02BodyCopy"/>
        <w:rPr>
          <w:rFonts w:eastAsia="BentonSans"/>
        </w:rPr>
      </w:pPr>
    </w:p>
    <w:p w14:paraId="229B51E7" w14:textId="6BCA4EF0" w:rsidR="003A05B9" w:rsidRDefault="003A05B9" w:rsidP="003A05B9">
      <w:pPr>
        <w:pStyle w:val="02BodyCopy"/>
        <w:rPr>
          <w:rFonts w:eastAsia="BentonSans"/>
        </w:rPr>
      </w:pPr>
      <w:r>
        <w:rPr>
          <w:rFonts w:eastAsia="BentonSans"/>
        </w:rPr>
        <w:t>Additionally</w:t>
      </w:r>
      <w:r w:rsidR="00E95B60">
        <w:rPr>
          <w:rFonts w:eastAsia="BentonSans"/>
        </w:rPr>
        <w:t>,</w:t>
      </w:r>
      <w:r>
        <w:rPr>
          <w:rFonts w:eastAsia="BentonSans"/>
        </w:rPr>
        <w:t xml:space="preserve"> we now add the app title and app description to the </w:t>
      </w:r>
      <w:r w:rsidRPr="005E10C6">
        <w:rPr>
          <w:rStyle w:val="HTMLSample"/>
          <w:rFonts w:eastAsia="BentonSans"/>
          <w:color w:val="333333"/>
          <w:sz w:val="19"/>
          <w:szCs w:val="19"/>
          <w:lang w:val="en-US" w:eastAsia="de-DE"/>
        </w:rPr>
        <w:t>i18n.properties</w:t>
      </w:r>
      <w:r>
        <w:rPr>
          <w:rFonts w:eastAsia="BentonSans"/>
        </w:rPr>
        <w:t xml:space="preserve"> file, which we are us</w:t>
      </w:r>
      <w:r w:rsidR="006739C6">
        <w:rPr>
          <w:rFonts w:eastAsia="BentonSans"/>
        </w:rPr>
        <w:t>e</w:t>
      </w:r>
      <w:r>
        <w:rPr>
          <w:rFonts w:eastAsia="BentonSans"/>
        </w:rPr>
        <w:t xml:space="preserve"> in the </w:t>
      </w:r>
      <w:r w:rsidRPr="002079BD">
        <w:rPr>
          <w:rStyle w:val="HTMLSample"/>
          <w:rFonts w:eastAsia="BentonSans"/>
          <w:color w:val="333333"/>
          <w:sz w:val="19"/>
          <w:szCs w:val="19"/>
          <w:lang w:val="en-US" w:eastAsia="de-DE"/>
        </w:rPr>
        <w:t>manifest.json</w:t>
      </w:r>
      <w:r>
        <w:rPr>
          <w:rFonts w:eastAsia="BentonSans"/>
        </w:rPr>
        <w:t>.</w:t>
      </w:r>
    </w:p>
    <w:p w14:paraId="49DACE40" w14:textId="77777777" w:rsidR="00F85EFE" w:rsidRDefault="00F85EFE" w:rsidP="00F85EFE">
      <w:pPr>
        <w:pStyle w:val="02BodyCopy"/>
        <w:rPr>
          <w:rFonts w:eastAsia="BentonSans"/>
        </w:rPr>
      </w:pPr>
    </w:p>
    <w:p w14:paraId="6A2743A4" w14:textId="1C5BAE27" w:rsidR="00F85EFE" w:rsidRPr="00F85EFE" w:rsidRDefault="00F85EFE" w:rsidP="00F85EFE">
      <w:pPr>
        <w:shd w:val="clear" w:color="auto" w:fill="FFEFC9" w:themeFill="accent1" w:themeFillTint="33"/>
        <w:rPr>
          <w:rFonts w:cs="Arial"/>
          <w:b/>
          <w:szCs w:val="20"/>
          <w:lang w:val="en-US"/>
        </w:rPr>
      </w:pPr>
      <w:r w:rsidRPr="00F85EFE">
        <w:rPr>
          <w:rFonts w:cs="Arial"/>
          <w:b/>
          <w:szCs w:val="20"/>
          <w:lang w:val="en-US"/>
        </w:rPr>
        <w:t xml:space="preserve">Note: </w:t>
      </w:r>
      <w:r>
        <w:rPr>
          <w:rFonts w:cs="Arial"/>
          <w:b/>
          <w:szCs w:val="20"/>
          <w:lang w:val="en-US"/>
        </w:rPr>
        <w:t>On the fly translation service in SAP Web IDE</w:t>
      </w:r>
    </w:p>
    <w:p w14:paraId="7D7BC65E" w14:textId="45AD55BA" w:rsidR="00F85EFE" w:rsidRDefault="007B1934" w:rsidP="00F85EFE">
      <w:pPr>
        <w:shd w:val="clear" w:color="auto" w:fill="FFEFC9" w:themeFill="accent1" w:themeFillTint="33"/>
        <w:rPr>
          <w:rFonts w:cs="Arial"/>
          <w:szCs w:val="20"/>
          <w:lang w:val="en-US"/>
        </w:rPr>
      </w:pPr>
      <w:r>
        <w:rPr>
          <w:rFonts w:cs="Arial"/>
          <w:szCs w:val="20"/>
          <w:lang w:val="en-US"/>
        </w:rPr>
        <w:t xml:space="preserve">After adding </w:t>
      </w:r>
      <w:r w:rsidR="00F85EFE" w:rsidRPr="00F85EFE">
        <w:rPr>
          <w:rFonts w:cs="Arial"/>
          <w:szCs w:val="20"/>
          <w:lang w:val="en-US"/>
        </w:rPr>
        <w:t xml:space="preserve">all required texts to your </w:t>
      </w:r>
      <w:r w:rsidR="00F85EFE" w:rsidRPr="007B1934">
        <w:rPr>
          <w:rFonts w:ascii="Courier New" w:hAnsi="Courier New" w:cs="Courier New"/>
          <w:szCs w:val="20"/>
          <w:lang w:val="en-US"/>
        </w:rPr>
        <w:t>i18n.properties</w:t>
      </w:r>
      <w:r w:rsidR="00F85EFE" w:rsidRPr="00F85EFE">
        <w:rPr>
          <w:rFonts w:cs="Arial"/>
          <w:szCs w:val="20"/>
          <w:lang w:val="en-US"/>
        </w:rPr>
        <w:t xml:space="preserve"> file, you can translate your texts on the fly using SAP Translation Hub’s translation service. Simply right click the </w:t>
      </w:r>
      <w:r w:rsidR="00F85EFE" w:rsidRPr="00F85EFE">
        <w:rPr>
          <w:rFonts w:ascii="Courier New" w:hAnsi="Courier New" w:cs="Courier New"/>
          <w:szCs w:val="20"/>
          <w:lang w:val="en-US"/>
        </w:rPr>
        <w:t>i18n.properties</w:t>
      </w:r>
      <w:r w:rsidR="00F85EFE" w:rsidRPr="00F85EFE">
        <w:rPr>
          <w:rFonts w:cs="Arial"/>
          <w:szCs w:val="20"/>
          <w:lang w:val="en-US"/>
        </w:rPr>
        <w:t xml:space="preserve"> file in your </w:t>
      </w:r>
      <w:r>
        <w:rPr>
          <w:rFonts w:cs="Arial"/>
          <w:szCs w:val="20"/>
          <w:lang w:val="en-US"/>
        </w:rPr>
        <w:t xml:space="preserve">app </w:t>
      </w:r>
      <w:r w:rsidR="00F85EFE" w:rsidRPr="00F85EFE">
        <w:rPr>
          <w:rFonts w:cs="Arial"/>
          <w:szCs w:val="20"/>
          <w:lang w:val="en-US"/>
        </w:rPr>
        <w:t xml:space="preserve">project and choose </w:t>
      </w:r>
      <w:r w:rsidR="00F85EFE" w:rsidRPr="007B1934">
        <w:rPr>
          <w:rFonts w:ascii="Courier New" w:hAnsi="Courier New" w:cs="Courier New"/>
          <w:szCs w:val="20"/>
          <w:lang w:val="en-US"/>
        </w:rPr>
        <w:t>Generate translation files</w:t>
      </w:r>
      <w:r w:rsidR="00F85EFE" w:rsidRPr="00F85EFE">
        <w:rPr>
          <w:rFonts w:cs="Arial"/>
          <w:szCs w:val="20"/>
          <w:lang w:val="en-US"/>
        </w:rPr>
        <w:t>. The translation service translates the texts and creates language specific files (</w:t>
      </w:r>
      <w:r w:rsidR="00F85EFE" w:rsidRPr="00F85EFE">
        <w:rPr>
          <w:rFonts w:ascii="Courier New" w:hAnsi="Courier New" w:cs="Courier New"/>
          <w:szCs w:val="20"/>
          <w:lang w:val="en-US"/>
        </w:rPr>
        <w:t>i18n_&lt;language&gt;.properties</w:t>
      </w:r>
      <w:r w:rsidR="00F85EFE" w:rsidRPr="00F85EFE">
        <w:rPr>
          <w:rFonts w:cs="Arial"/>
          <w:szCs w:val="20"/>
          <w:lang w:val="en-US"/>
        </w:rPr>
        <w:t>) in the i18n folder.</w:t>
      </w:r>
    </w:p>
    <w:p w14:paraId="065EFB71" w14:textId="33144FB2" w:rsidR="007B1934" w:rsidRDefault="007B1934">
      <w:pPr>
        <w:rPr>
          <w:lang w:val="en-US"/>
        </w:rPr>
      </w:pPr>
      <w:r>
        <w:rPr>
          <w:lang w:val="en-US"/>
        </w:rPr>
        <w:br w:type="page"/>
      </w:r>
    </w:p>
    <w:p w14:paraId="3BA1C01E" w14:textId="77777777" w:rsidR="003A05B9" w:rsidRPr="00865332" w:rsidRDefault="003A05B9" w:rsidP="00937DF8">
      <w:pPr>
        <w:pStyle w:val="Heading3"/>
        <w:rPr>
          <w:rFonts w:eastAsia="BentonSans"/>
          <w:lang w:val="en-US"/>
        </w:rPr>
      </w:pPr>
      <w:r w:rsidRPr="00865332">
        <w:rPr>
          <w:rFonts w:eastAsia="BentonSans"/>
          <w:lang w:val="en-US"/>
        </w:rPr>
        <w:lastRenderedPageBreak/>
        <w:t>Conventions</w:t>
      </w:r>
    </w:p>
    <w:p w14:paraId="6DCB11D3" w14:textId="1DA97489" w:rsidR="00937DF8" w:rsidRPr="00937DF8" w:rsidRDefault="00937DF8" w:rsidP="00937DF8">
      <w:pPr>
        <w:pStyle w:val="ListParagraph"/>
        <w:numPr>
          <w:ilvl w:val="0"/>
          <w:numId w:val="14"/>
        </w:numPr>
        <w:rPr>
          <w:rFonts w:eastAsia="BentonSans"/>
          <w:lang w:val="en-US"/>
        </w:rPr>
      </w:pPr>
      <w:r w:rsidRPr="00937DF8">
        <w:rPr>
          <w:rFonts w:eastAsia="BentonSans"/>
          <w:lang w:val="en-US"/>
        </w:rPr>
        <w:t xml:space="preserve">The resource model for internationalization is </w:t>
      </w:r>
      <w:r w:rsidR="00935C06">
        <w:rPr>
          <w:rFonts w:eastAsia="BentonSans"/>
          <w:lang w:val="en-US"/>
        </w:rPr>
        <w:t>registered with name</w:t>
      </w:r>
      <w:r w:rsidRPr="00937DF8">
        <w:rPr>
          <w:rFonts w:eastAsia="BentonSans"/>
          <w:lang w:val="en-US"/>
        </w:rPr>
        <w:t xml:space="preserve"> </w:t>
      </w:r>
      <w:r w:rsidRPr="001F5792">
        <w:rPr>
          <w:rFonts w:ascii="Courier New" w:hAnsi="Courier New" w:cs="Courier New"/>
          <w:szCs w:val="20"/>
          <w:lang w:val="en-US"/>
        </w:rPr>
        <w:t>i18n</w:t>
      </w:r>
      <w:r w:rsidRPr="00937DF8">
        <w:rPr>
          <w:rFonts w:eastAsia="BentonSans"/>
          <w:lang w:val="en-US"/>
        </w:rPr>
        <w:t>.</w:t>
      </w:r>
    </w:p>
    <w:p w14:paraId="2277B2E8" w14:textId="06D3581C" w:rsidR="00937DF8" w:rsidRPr="00937DF8" w:rsidRDefault="00937DF8" w:rsidP="00937DF8">
      <w:pPr>
        <w:pStyle w:val="ListParagraph"/>
        <w:numPr>
          <w:ilvl w:val="0"/>
          <w:numId w:val="14"/>
        </w:numPr>
        <w:rPr>
          <w:rFonts w:eastAsia="BentonSans"/>
          <w:lang w:val="en-US"/>
        </w:rPr>
      </w:pPr>
      <w:r w:rsidRPr="00937DF8">
        <w:rPr>
          <w:rFonts w:eastAsia="BentonSans"/>
          <w:lang w:val="en-US"/>
        </w:rPr>
        <w:t xml:space="preserve">The default filename is </w:t>
      </w:r>
      <w:r w:rsidRPr="001F5792">
        <w:rPr>
          <w:rFonts w:ascii="Courier New" w:hAnsi="Courier New" w:cs="Courier New"/>
          <w:szCs w:val="20"/>
          <w:lang w:val="en-US"/>
        </w:rPr>
        <w:t>i18n.properties</w:t>
      </w:r>
      <w:r w:rsidRPr="00937DF8">
        <w:rPr>
          <w:rFonts w:eastAsia="BentonSans"/>
          <w:lang w:val="en-US"/>
        </w:rPr>
        <w:t>.</w:t>
      </w:r>
    </w:p>
    <w:p w14:paraId="65172D72" w14:textId="21A912D9" w:rsidR="00937DF8" w:rsidRPr="00937DF8" w:rsidRDefault="00937DF8" w:rsidP="00937DF8">
      <w:pPr>
        <w:pStyle w:val="ListParagraph"/>
        <w:numPr>
          <w:ilvl w:val="0"/>
          <w:numId w:val="14"/>
        </w:numPr>
        <w:rPr>
          <w:rFonts w:eastAsia="BentonSans"/>
          <w:lang w:val="en-US"/>
        </w:rPr>
      </w:pPr>
      <w:r w:rsidRPr="00937DF8">
        <w:rPr>
          <w:rFonts w:eastAsia="BentonSans"/>
          <w:lang w:val="en-US"/>
        </w:rPr>
        <w:t>Resource bundle keys are written in (lower) camelCase.</w:t>
      </w:r>
    </w:p>
    <w:p w14:paraId="45374CF9" w14:textId="51E196E4" w:rsidR="00937DF8" w:rsidRPr="00937DF8" w:rsidRDefault="00937DF8" w:rsidP="00937DF8">
      <w:pPr>
        <w:pStyle w:val="ListParagraph"/>
        <w:numPr>
          <w:ilvl w:val="0"/>
          <w:numId w:val="14"/>
        </w:numPr>
        <w:rPr>
          <w:rFonts w:eastAsia="BentonSans"/>
          <w:lang w:val="en-US"/>
        </w:rPr>
      </w:pPr>
      <w:r w:rsidRPr="00937DF8">
        <w:rPr>
          <w:rFonts w:eastAsia="BentonSans"/>
          <w:lang w:val="en-US"/>
        </w:rPr>
        <w:t>Resource bundle values can contain parameters like {0}, {1}, {2}, …</w:t>
      </w:r>
    </w:p>
    <w:p w14:paraId="7590CF22" w14:textId="0E3406A6" w:rsidR="00937DF8" w:rsidRPr="00937DF8" w:rsidRDefault="00937DF8" w:rsidP="00937DF8">
      <w:pPr>
        <w:pStyle w:val="ListParagraph"/>
        <w:numPr>
          <w:ilvl w:val="0"/>
          <w:numId w:val="14"/>
        </w:numPr>
        <w:rPr>
          <w:rFonts w:eastAsia="BentonSans"/>
          <w:lang w:val="en-US"/>
        </w:rPr>
      </w:pPr>
      <w:r w:rsidRPr="00937DF8">
        <w:rPr>
          <w:rFonts w:eastAsia="BentonSans"/>
          <w:lang w:val="en-US"/>
        </w:rPr>
        <w:t>Never concatenate strings that are translated, always use placeholders.</w:t>
      </w:r>
    </w:p>
    <w:p w14:paraId="6818A503" w14:textId="3F369195" w:rsidR="003A05B9" w:rsidRPr="00937DF8" w:rsidRDefault="00937DF8" w:rsidP="00BC39D9">
      <w:pPr>
        <w:pStyle w:val="ListParagraph"/>
        <w:numPr>
          <w:ilvl w:val="0"/>
          <w:numId w:val="14"/>
        </w:numPr>
        <w:rPr>
          <w:rFonts w:eastAsia="BentonSans"/>
          <w:b/>
          <w:bCs/>
          <w:sz w:val="22"/>
          <w:szCs w:val="20"/>
          <w:lang w:val="en-US" w:eastAsia="de-DE"/>
        </w:rPr>
      </w:pPr>
      <w:r w:rsidRPr="00937DF8">
        <w:rPr>
          <w:rFonts w:eastAsia="BentonSans"/>
          <w:lang w:val="en-US"/>
        </w:rPr>
        <w:t>Use Unicode escape sequences for special characters.</w:t>
      </w:r>
    </w:p>
    <w:p w14:paraId="2B7BCD1C" w14:textId="77777777" w:rsidR="00937DF8" w:rsidRPr="00937DF8" w:rsidRDefault="00937DF8" w:rsidP="00937DF8">
      <w:pPr>
        <w:rPr>
          <w:rFonts w:eastAsia="BentonSans"/>
          <w:b/>
          <w:bCs/>
          <w:sz w:val="22"/>
          <w:szCs w:val="20"/>
          <w:lang w:val="en-US" w:eastAsia="de-DE"/>
        </w:rPr>
      </w:pPr>
    </w:p>
    <w:p w14:paraId="2BF0A7E5" w14:textId="753AB402" w:rsidR="003A05B9" w:rsidRDefault="003A05B9" w:rsidP="00937DF8">
      <w:pPr>
        <w:pStyle w:val="Heading3"/>
        <w:rPr>
          <w:rFonts w:eastAsia="BentonSans"/>
          <w:lang w:val="en-US"/>
        </w:rPr>
      </w:pPr>
      <w:r w:rsidRPr="00642DE7">
        <w:rPr>
          <w:rFonts w:eastAsia="BentonSans"/>
          <w:lang w:val="en-US"/>
        </w:rPr>
        <w:t>Related Information</w:t>
      </w:r>
    </w:p>
    <w:p w14:paraId="62C69AAA" w14:textId="77777777" w:rsidR="001F5792" w:rsidRPr="0017136A" w:rsidRDefault="001F5792" w:rsidP="001F5792">
      <w:pPr>
        <w:shd w:val="clear" w:color="auto" w:fill="FFFFFF"/>
        <w:spacing w:line="253" w:lineRule="atLeast"/>
        <w:rPr>
          <w:rStyle w:val="Hyperlink"/>
          <w:color w:val="0076CB"/>
          <w:sz w:val="19"/>
          <w:szCs w:val="19"/>
          <w:lang w:val="en-US"/>
        </w:rPr>
      </w:pPr>
      <w:hyperlink r:id="rId13" w:history="1">
        <w:r w:rsidRPr="00937DF8">
          <w:rPr>
            <w:rStyle w:val="Hyperlink"/>
            <w:rFonts w:cs="Arial"/>
            <w:color w:val="0076CB"/>
            <w:sz w:val="19"/>
            <w:szCs w:val="19"/>
            <w:lang w:val="en-US"/>
          </w:rPr>
          <w:t>Data Binding and Backend Services (OData)</w:t>
        </w:r>
      </w:hyperlink>
    </w:p>
    <w:p w14:paraId="3EA01049" w14:textId="77777777" w:rsidR="003A05B9" w:rsidRPr="0017136A" w:rsidRDefault="004D07B0" w:rsidP="003A05B9">
      <w:pPr>
        <w:shd w:val="clear" w:color="auto" w:fill="FFFFFF"/>
        <w:spacing w:line="253" w:lineRule="atLeast"/>
        <w:rPr>
          <w:rStyle w:val="Hyperlink"/>
          <w:color w:val="0076CB"/>
          <w:sz w:val="19"/>
          <w:szCs w:val="19"/>
          <w:lang w:val="en-US"/>
        </w:rPr>
      </w:pPr>
      <w:hyperlink r:id="rId14" w:history="1">
        <w:r w:rsidR="003A05B9" w:rsidRPr="00937DF8">
          <w:rPr>
            <w:rStyle w:val="Hyperlink"/>
            <w:rFonts w:cs="Arial"/>
            <w:color w:val="0076CB"/>
            <w:sz w:val="19"/>
            <w:szCs w:val="19"/>
            <w:lang w:val="en-US"/>
          </w:rPr>
          <w:t>Instantia</w:t>
        </w:r>
        <w:r w:rsidR="003A05B9" w:rsidRPr="00937DF8">
          <w:rPr>
            <w:rStyle w:val="Hyperlink"/>
            <w:rFonts w:cs="Arial"/>
            <w:color w:val="0076CB"/>
            <w:sz w:val="19"/>
            <w:szCs w:val="19"/>
            <w:lang w:val="en-US"/>
          </w:rPr>
          <w:t>ting a JSON Model</w:t>
        </w:r>
      </w:hyperlink>
    </w:p>
    <w:p w14:paraId="1D9DA8BF" w14:textId="77777777" w:rsidR="003A05B9" w:rsidRPr="0017136A" w:rsidRDefault="004D07B0" w:rsidP="003A05B9">
      <w:pPr>
        <w:shd w:val="clear" w:color="auto" w:fill="FFFFFF"/>
        <w:spacing w:line="253" w:lineRule="atLeast"/>
        <w:rPr>
          <w:rStyle w:val="Hyperlink"/>
          <w:color w:val="0076CB"/>
          <w:sz w:val="19"/>
          <w:szCs w:val="19"/>
          <w:lang w:val="en-US"/>
        </w:rPr>
      </w:pPr>
      <w:hyperlink r:id="rId15" w:history="1">
        <w:r w:rsidR="003A05B9" w:rsidRPr="00937DF8">
          <w:rPr>
            <w:rStyle w:val="Hyperlink"/>
            <w:rFonts w:cs="Arial"/>
            <w:color w:val="0076CB"/>
            <w:sz w:val="19"/>
            <w:szCs w:val="19"/>
            <w:lang w:val="en-US"/>
          </w:rPr>
          <w:t>Instantiating a Resource Model</w:t>
        </w:r>
      </w:hyperlink>
    </w:p>
    <w:bookmarkEnd w:id="5"/>
    <w:bookmarkEnd w:id="6"/>
    <w:bookmarkEnd w:id="7"/>
    <w:p w14:paraId="0F8EE597" w14:textId="70936AC8" w:rsidR="007B1934" w:rsidRPr="00336C11" w:rsidRDefault="00336C11" w:rsidP="00937DF8">
      <w:pPr>
        <w:shd w:val="clear" w:color="auto" w:fill="FFFFFF"/>
        <w:spacing w:line="253" w:lineRule="atLeast"/>
        <w:rPr>
          <w:rStyle w:val="Hyperlink"/>
          <w:rFonts w:cs="Arial"/>
          <w:sz w:val="19"/>
          <w:szCs w:val="19"/>
          <w:lang w:val="en-US"/>
        </w:rPr>
      </w:pPr>
      <w:r>
        <w:rPr>
          <w:rStyle w:val="Hyperlink"/>
          <w:rFonts w:cs="Arial"/>
          <w:color w:val="0076CB"/>
          <w:sz w:val="19"/>
          <w:szCs w:val="19"/>
          <w:lang w:val="en-US"/>
        </w:rPr>
        <w:fldChar w:fldCharType="begin"/>
      </w:r>
      <w:r>
        <w:rPr>
          <w:rStyle w:val="Hyperlink"/>
          <w:rFonts w:cs="Arial"/>
          <w:color w:val="0076CB"/>
          <w:sz w:val="19"/>
          <w:szCs w:val="19"/>
          <w:lang w:val="en-US"/>
        </w:rPr>
        <w:instrText xml:space="preserve"> HYPERLINK "https://hcp.sap.com/capabilities/dev-ops/translation-hub.html" </w:instrText>
      </w:r>
      <w:r>
        <w:rPr>
          <w:rStyle w:val="Hyperlink"/>
          <w:rFonts w:cs="Arial"/>
          <w:color w:val="0076CB"/>
          <w:sz w:val="19"/>
          <w:szCs w:val="19"/>
          <w:lang w:val="en-US"/>
        </w:rPr>
        <w:fldChar w:fldCharType="separate"/>
      </w:r>
      <w:r w:rsidR="007B1934" w:rsidRPr="00336C11">
        <w:rPr>
          <w:rStyle w:val="Hyperlink"/>
          <w:rFonts w:cs="Arial"/>
          <w:sz w:val="19"/>
          <w:szCs w:val="19"/>
          <w:lang w:val="en-US"/>
        </w:rPr>
        <w:t>SAP T</w:t>
      </w:r>
      <w:r w:rsidR="003B519D" w:rsidRPr="00336C11">
        <w:rPr>
          <w:rStyle w:val="Hyperlink"/>
          <w:rFonts w:cs="Arial"/>
          <w:sz w:val="19"/>
          <w:szCs w:val="19"/>
          <w:lang w:val="en-US"/>
        </w:rPr>
        <w:t xml:space="preserve">ranslation Hub - </w:t>
      </w:r>
      <w:r w:rsidR="001C3C5F" w:rsidRPr="00336C11">
        <w:rPr>
          <w:rStyle w:val="Hyperlink"/>
          <w:rFonts w:cs="Arial"/>
          <w:sz w:val="19"/>
          <w:szCs w:val="19"/>
          <w:lang w:val="en-US"/>
        </w:rPr>
        <w:t>SAP Han</w:t>
      </w:r>
      <w:r w:rsidR="001C3C5F" w:rsidRPr="00336C11">
        <w:rPr>
          <w:rStyle w:val="Hyperlink"/>
          <w:rFonts w:cs="Arial"/>
          <w:sz w:val="19"/>
          <w:szCs w:val="19"/>
          <w:lang w:val="en-US"/>
        </w:rPr>
        <w:t xml:space="preserve">a Cloud Platform </w:t>
      </w:r>
      <w:r w:rsidR="007B1934" w:rsidRPr="00336C11">
        <w:rPr>
          <w:rStyle w:val="Hyperlink"/>
          <w:rFonts w:cs="Arial"/>
          <w:sz w:val="19"/>
          <w:szCs w:val="19"/>
          <w:lang w:val="en-US"/>
        </w:rPr>
        <w:t>service</w:t>
      </w:r>
    </w:p>
    <w:p w14:paraId="0B586863" w14:textId="04D71473" w:rsidR="003B519D" w:rsidRDefault="00336C11" w:rsidP="00937DF8">
      <w:pPr>
        <w:shd w:val="clear" w:color="auto" w:fill="FFFFFF"/>
        <w:spacing w:line="253" w:lineRule="atLeast"/>
        <w:rPr>
          <w:rStyle w:val="Hyperlink"/>
          <w:rFonts w:cs="Arial"/>
          <w:color w:val="0076CB"/>
          <w:sz w:val="19"/>
          <w:szCs w:val="19"/>
          <w:lang w:val="en-US"/>
        </w:rPr>
      </w:pPr>
      <w:r>
        <w:rPr>
          <w:rStyle w:val="Hyperlink"/>
          <w:rFonts w:cs="Arial"/>
          <w:color w:val="0076CB"/>
          <w:sz w:val="19"/>
          <w:szCs w:val="19"/>
          <w:lang w:val="en-US"/>
        </w:rPr>
        <w:fldChar w:fldCharType="end"/>
      </w:r>
      <w:hyperlink r:id="rId16" w:history="1">
        <w:r w:rsidR="003B519D" w:rsidRPr="003B519D">
          <w:rPr>
            <w:rStyle w:val="Hyperlink"/>
            <w:rFonts w:cs="Arial"/>
            <w:color w:val="0076CB"/>
            <w:sz w:val="19"/>
            <w:szCs w:val="19"/>
            <w:lang w:val="en-US"/>
          </w:rPr>
          <w:t>SCN Blog - Translation Hub Tutorial</w:t>
        </w:r>
      </w:hyperlink>
    </w:p>
    <w:p w14:paraId="64FDA05B" w14:textId="77777777" w:rsidR="0017136A" w:rsidRDefault="0017136A" w:rsidP="00937DF8">
      <w:pPr>
        <w:shd w:val="clear" w:color="auto" w:fill="FFFFFF"/>
        <w:spacing w:line="253" w:lineRule="atLeast"/>
        <w:rPr>
          <w:rStyle w:val="Hyperlink"/>
          <w:rFonts w:cs="Arial"/>
          <w:color w:val="0076CB"/>
          <w:sz w:val="19"/>
          <w:szCs w:val="19"/>
          <w:lang w:val="en-US"/>
        </w:rPr>
      </w:pPr>
    </w:p>
    <w:p w14:paraId="70FDBB04" w14:textId="77777777" w:rsidR="0017136A" w:rsidRDefault="0017136A" w:rsidP="00937DF8">
      <w:pPr>
        <w:shd w:val="clear" w:color="auto" w:fill="FFFFFF"/>
        <w:spacing w:line="253" w:lineRule="atLeast"/>
        <w:rPr>
          <w:rStyle w:val="Hyperlink"/>
          <w:rFonts w:cs="Arial"/>
          <w:color w:val="0076CB"/>
          <w:sz w:val="19"/>
          <w:szCs w:val="19"/>
          <w:lang w:val="en-US"/>
        </w:rPr>
      </w:pPr>
    </w:p>
    <w:p w14:paraId="50FC813D" w14:textId="77777777" w:rsidR="0017136A" w:rsidRDefault="0017136A" w:rsidP="00937DF8">
      <w:pPr>
        <w:shd w:val="clear" w:color="auto" w:fill="FFFFFF"/>
        <w:spacing w:line="253" w:lineRule="atLeast"/>
        <w:rPr>
          <w:rStyle w:val="Hyperlink"/>
          <w:rFonts w:cs="Arial"/>
          <w:color w:val="0076CB"/>
          <w:sz w:val="19"/>
          <w:szCs w:val="19"/>
          <w:lang w:val="en-US"/>
        </w:rPr>
      </w:pPr>
    </w:p>
    <w:p w14:paraId="01F6D383" w14:textId="77777777" w:rsidR="0017136A" w:rsidRDefault="0017136A" w:rsidP="00937DF8">
      <w:pPr>
        <w:shd w:val="clear" w:color="auto" w:fill="FFFFFF"/>
        <w:spacing w:line="253" w:lineRule="atLeast"/>
        <w:rPr>
          <w:rStyle w:val="Hyperlink"/>
          <w:rFonts w:cs="Arial"/>
          <w:color w:val="0076CB"/>
          <w:sz w:val="19"/>
          <w:szCs w:val="19"/>
          <w:lang w:val="en-US"/>
        </w:rPr>
      </w:pPr>
    </w:p>
    <w:p w14:paraId="751CED9A" w14:textId="77777777" w:rsidR="0017136A" w:rsidRDefault="0017136A" w:rsidP="00937DF8">
      <w:pPr>
        <w:shd w:val="clear" w:color="auto" w:fill="FFFFFF"/>
        <w:spacing w:line="253" w:lineRule="atLeast"/>
        <w:rPr>
          <w:rStyle w:val="Hyperlink"/>
          <w:rFonts w:cs="Arial"/>
          <w:color w:val="0076CB"/>
          <w:sz w:val="19"/>
          <w:szCs w:val="19"/>
          <w:lang w:val="en-US"/>
        </w:rPr>
      </w:pPr>
    </w:p>
    <w:p w14:paraId="71D422CF" w14:textId="77777777" w:rsidR="0017136A" w:rsidRDefault="0017136A" w:rsidP="00937DF8">
      <w:pPr>
        <w:shd w:val="clear" w:color="auto" w:fill="FFFFFF"/>
        <w:spacing w:line="253" w:lineRule="atLeast"/>
        <w:rPr>
          <w:rStyle w:val="Hyperlink"/>
          <w:rFonts w:cs="Arial"/>
          <w:color w:val="0076CB"/>
          <w:sz w:val="19"/>
          <w:szCs w:val="19"/>
          <w:lang w:val="en-US"/>
        </w:rPr>
      </w:pPr>
    </w:p>
    <w:p w14:paraId="72484553" w14:textId="77777777" w:rsidR="0017136A" w:rsidRDefault="0017136A" w:rsidP="00937DF8">
      <w:pPr>
        <w:shd w:val="clear" w:color="auto" w:fill="FFFFFF"/>
        <w:spacing w:line="253" w:lineRule="atLeast"/>
        <w:rPr>
          <w:rStyle w:val="Hyperlink"/>
          <w:rFonts w:cs="Arial"/>
          <w:color w:val="0076CB"/>
          <w:sz w:val="19"/>
          <w:szCs w:val="19"/>
          <w:lang w:val="en-US"/>
        </w:rPr>
      </w:pPr>
    </w:p>
    <w:p w14:paraId="5998712B" w14:textId="77777777" w:rsidR="0017136A" w:rsidRDefault="0017136A" w:rsidP="00937DF8">
      <w:pPr>
        <w:shd w:val="clear" w:color="auto" w:fill="FFFFFF"/>
        <w:spacing w:line="253" w:lineRule="atLeast"/>
        <w:rPr>
          <w:rStyle w:val="Hyperlink"/>
          <w:rFonts w:cs="Arial"/>
          <w:color w:val="0076CB"/>
          <w:sz w:val="19"/>
          <w:szCs w:val="19"/>
          <w:lang w:val="en-US"/>
        </w:rPr>
      </w:pPr>
    </w:p>
    <w:p w14:paraId="483A6DBD" w14:textId="77777777" w:rsidR="0017136A" w:rsidRDefault="0017136A" w:rsidP="00937DF8">
      <w:pPr>
        <w:shd w:val="clear" w:color="auto" w:fill="FFFFFF"/>
        <w:spacing w:line="253" w:lineRule="atLeast"/>
        <w:rPr>
          <w:rStyle w:val="Hyperlink"/>
          <w:rFonts w:cs="Arial"/>
          <w:color w:val="0076CB"/>
          <w:sz w:val="19"/>
          <w:szCs w:val="19"/>
          <w:lang w:val="en-US"/>
        </w:rPr>
      </w:pPr>
    </w:p>
    <w:p w14:paraId="0490D3D0" w14:textId="77777777" w:rsidR="0017136A" w:rsidRDefault="0017136A" w:rsidP="00937DF8">
      <w:pPr>
        <w:shd w:val="clear" w:color="auto" w:fill="FFFFFF"/>
        <w:spacing w:line="253" w:lineRule="atLeast"/>
        <w:rPr>
          <w:rStyle w:val="Hyperlink"/>
          <w:rFonts w:cs="Arial"/>
          <w:color w:val="0076CB"/>
          <w:sz w:val="19"/>
          <w:szCs w:val="19"/>
          <w:lang w:val="en-US"/>
        </w:rPr>
      </w:pPr>
    </w:p>
    <w:p w14:paraId="431A9879" w14:textId="77777777" w:rsidR="0017136A" w:rsidRDefault="0017136A" w:rsidP="00937DF8">
      <w:pPr>
        <w:shd w:val="clear" w:color="auto" w:fill="FFFFFF"/>
        <w:spacing w:line="253" w:lineRule="atLeast"/>
        <w:rPr>
          <w:rStyle w:val="Hyperlink"/>
          <w:rFonts w:cs="Arial"/>
          <w:color w:val="0076CB"/>
          <w:sz w:val="19"/>
          <w:szCs w:val="19"/>
          <w:lang w:val="en-US"/>
        </w:rPr>
      </w:pPr>
    </w:p>
    <w:p w14:paraId="6E581F7D" w14:textId="77777777" w:rsidR="0017136A" w:rsidRDefault="0017136A" w:rsidP="00937DF8">
      <w:pPr>
        <w:shd w:val="clear" w:color="auto" w:fill="FFFFFF"/>
        <w:spacing w:line="253" w:lineRule="atLeast"/>
        <w:rPr>
          <w:rStyle w:val="Hyperlink"/>
          <w:rFonts w:cs="Arial"/>
          <w:color w:val="0076CB"/>
          <w:sz w:val="19"/>
          <w:szCs w:val="19"/>
          <w:lang w:val="en-US"/>
        </w:rPr>
      </w:pPr>
    </w:p>
    <w:p w14:paraId="45BCEDD4" w14:textId="77777777" w:rsidR="0017136A" w:rsidRDefault="0017136A" w:rsidP="00937DF8">
      <w:pPr>
        <w:shd w:val="clear" w:color="auto" w:fill="FFFFFF"/>
        <w:spacing w:line="253" w:lineRule="atLeast"/>
        <w:rPr>
          <w:rStyle w:val="Hyperlink"/>
          <w:rFonts w:cs="Arial"/>
          <w:color w:val="0076CB"/>
          <w:sz w:val="19"/>
          <w:szCs w:val="19"/>
          <w:lang w:val="en-US"/>
        </w:rPr>
      </w:pPr>
    </w:p>
    <w:p w14:paraId="7BFCBBBF" w14:textId="77777777" w:rsidR="0017136A" w:rsidRDefault="0017136A" w:rsidP="00937DF8">
      <w:pPr>
        <w:shd w:val="clear" w:color="auto" w:fill="FFFFFF"/>
        <w:spacing w:line="253" w:lineRule="atLeast"/>
        <w:rPr>
          <w:rStyle w:val="Hyperlink"/>
          <w:rFonts w:cs="Arial"/>
          <w:color w:val="0076CB"/>
          <w:sz w:val="19"/>
          <w:szCs w:val="19"/>
          <w:lang w:val="en-US"/>
        </w:rPr>
      </w:pPr>
    </w:p>
    <w:p w14:paraId="29BB9782" w14:textId="77777777" w:rsidR="0017136A" w:rsidRDefault="0017136A" w:rsidP="00937DF8">
      <w:pPr>
        <w:shd w:val="clear" w:color="auto" w:fill="FFFFFF"/>
        <w:spacing w:line="253" w:lineRule="atLeast"/>
        <w:rPr>
          <w:rStyle w:val="Hyperlink"/>
          <w:rFonts w:cs="Arial"/>
          <w:color w:val="0076CB"/>
          <w:sz w:val="19"/>
          <w:szCs w:val="19"/>
          <w:lang w:val="en-US"/>
        </w:rPr>
      </w:pPr>
    </w:p>
    <w:p w14:paraId="1CB0194A" w14:textId="77777777" w:rsidR="0017136A" w:rsidRDefault="0017136A" w:rsidP="00937DF8">
      <w:pPr>
        <w:shd w:val="clear" w:color="auto" w:fill="FFFFFF"/>
        <w:spacing w:line="253" w:lineRule="atLeast"/>
        <w:rPr>
          <w:rStyle w:val="Hyperlink"/>
          <w:rFonts w:cs="Arial"/>
          <w:color w:val="0076CB"/>
          <w:sz w:val="19"/>
          <w:szCs w:val="19"/>
          <w:lang w:val="en-US"/>
        </w:rPr>
      </w:pPr>
    </w:p>
    <w:p w14:paraId="2AC6F52A" w14:textId="77777777" w:rsidR="0017136A" w:rsidRDefault="0017136A" w:rsidP="00937DF8">
      <w:pPr>
        <w:shd w:val="clear" w:color="auto" w:fill="FFFFFF"/>
        <w:spacing w:line="253" w:lineRule="atLeast"/>
        <w:rPr>
          <w:rStyle w:val="Hyperlink"/>
          <w:rFonts w:cs="Arial"/>
          <w:color w:val="0076CB"/>
          <w:sz w:val="19"/>
          <w:szCs w:val="19"/>
          <w:lang w:val="en-US"/>
        </w:rPr>
      </w:pPr>
    </w:p>
    <w:p w14:paraId="2DB81876" w14:textId="77777777" w:rsidR="0017136A" w:rsidRDefault="0017136A" w:rsidP="00937DF8">
      <w:pPr>
        <w:shd w:val="clear" w:color="auto" w:fill="FFFFFF"/>
        <w:spacing w:line="253" w:lineRule="atLeast"/>
        <w:rPr>
          <w:rStyle w:val="Hyperlink"/>
          <w:rFonts w:cs="Arial"/>
          <w:color w:val="0076CB"/>
          <w:sz w:val="19"/>
          <w:szCs w:val="19"/>
          <w:lang w:val="en-US"/>
        </w:rPr>
      </w:pPr>
    </w:p>
    <w:p w14:paraId="0A8F364B" w14:textId="77777777" w:rsidR="0017136A" w:rsidRDefault="0017136A" w:rsidP="00937DF8">
      <w:pPr>
        <w:shd w:val="clear" w:color="auto" w:fill="FFFFFF"/>
        <w:spacing w:line="253" w:lineRule="atLeast"/>
        <w:rPr>
          <w:rStyle w:val="Hyperlink"/>
          <w:rFonts w:cs="Arial"/>
          <w:color w:val="0076CB"/>
          <w:sz w:val="19"/>
          <w:szCs w:val="19"/>
          <w:lang w:val="en-US"/>
        </w:rPr>
      </w:pPr>
    </w:p>
    <w:p w14:paraId="3322A367" w14:textId="77777777" w:rsidR="0017136A" w:rsidRDefault="0017136A" w:rsidP="00937DF8">
      <w:pPr>
        <w:shd w:val="clear" w:color="auto" w:fill="FFFFFF"/>
        <w:spacing w:line="253" w:lineRule="atLeast"/>
        <w:rPr>
          <w:rStyle w:val="Hyperlink"/>
          <w:rFonts w:cs="Arial"/>
          <w:color w:val="0076CB"/>
          <w:sz w:val="19"/>
          <w:szCs w:val="19"/>
          <w:lang w:val="en-US"/>
        </w:rPr>
      </w:pPr>
    </w:p>
    <w:p w14:paraId="52E37D2F" w14:textId="77777777" w:rsidR="0017136A" w:rsidRDefault="0017136A" w:rsidP="00937DF8">
      <w:pPr>
        <w:shd w:val="clear" w:color="auto" w:fill="FFFFFF"/>
        <w:spacing w:line="253" w:lineRule="atLeast"/>
        <w:rPr>
          <w:rStyle w:val="Hyperlink"/>
          <w:rFonts w:cs="Arial"/>
          <w:color w:val="0076CB"/>
          <w:sz w:val="19"/>
          <w:szCs w:val="19"/>
          <w:lang w:val="en-US"/>
        </w:rPr>
      </w:pPr>
    </w:p>
    <w:p w14:paraId="7C465AF3" w14:textId="77777777" w:rsidR="0017136A" w:rsidRDefault="0017136A" w:rsidP="00937DF8">
      <w:pPr>
        <w:shd w:val="clear" w:color="auto" w:fill="FFFFFF"/>
        <w:spacing w:line="253" w:lineRule="atLeast"/>
        <w:rPr>
          <w:rStyle w:val="Hyperlink"/>
          <w:rFonts w:cs="Arial"/>
          <w:color w:val="0076CB"/>
          <w:sz w:val="19"/>
          <w:szCs w:val="19"/>
          <w:lang w:val="en-US"/>
        </w:rPr>
      </w:pPr>
    </w:p>
    <w:p w14:paraId="321C052E" w14:textId="77777777" w:rsidR="0017136A" w:rsidRDefault="0017136A" w:rsidP="00937DF8">
      <w:pPr>
        <w:shd w:val="clear" w:color="auto" w:fill="FFFFFF"/>
        <w:spacing w:line="253" w:lineRule="atLeast"/>
        <w:rPr>
          <w:rStyle w:val="Hyperlink"/>
          <w:rFonts w:cs="Arial"/>
          <w:color w:val="0076CB"/>
          <w:sz w:val="19"/>
          <w:szCs w:val="19"/>
          <w:lang w:val="en-US"/>
        </w:rPr>
      </w:pPr>
    </w:p>
    <w:p w14:paraId="77FF7493" w14:textId="77777777" w:rsidR="0017136A" w:rsidRDefault="0017136A" w:rsidP="00937DF8">
      <w:pPr>
        <w:shd w:val="clear" w:color="auto" w:fill="FFFFFF"/>
        <w:spacing w:line="253" w:lineRule="atLeast"/>
        <w:rPr>
          <w:rStyle w:val="Hyperlink"/>
          <w:rFonts w:cs="Arial"/>
          <w:color w:val="0076CB"/>
          <w:sz w:val="19"/>
          <w:szCs w:val="19"/>
          <w:lang w:val="en-US"/>
        </w:rPr>
      </w:pPr>
    </w:p>
    <w:p w14:paraId="1E281474" w14:textId="77777777" w:rsidR="0017136A" w:rsidRDefault="0017136A" w:rsidP="00937DF8">
      <w:pPr>
        <w:shd w:val="clear" w:color="auto" w:fill="FFFFFF"/>
        <w:spacing w:line="253" w:lineRule="atLeast"/>
        <w:rPr>
          <w:rStyle w:val="Hyperlink"/>
          <w:rFonts w:cs="Arial"/>
          <w:color w:val="0076CB"/>
          <w:sz w:val="19"/>
          <w:szCs w:val="19"/>
          <w:lang w:val="en-US"/>
        </w:rPr>
      </w:pPr>
    </w:p>
    <w:p w14:paraId="380007A1" w14:textId="77777777" w:rsidR="0017136A" w:rsidRDefault="0017136A" w:rsidP="00937DF8">
      <w:pPr>
        <w:shd w:val="clear" w:color="auto" w:fill="FFFFFF"/>
        <w:spacing w:line="253" w:lineRule="atLeast"/>
        <w:rPr>
          <w:rStyle w:val="Hyperlink"/>
          <w:rFonts w:cs="Arial"/>
          <w:color w:val="0076CB"/>
          <w:sz w:val="19"/>
          <w:szCs w:val="19"/>
          <w:lang w:val="en-US"/>
        </w:rPr>
      </w:pPr>
    </w:p>
    <w:p w14:paraId="74318C71" w14:textId="77777777" w:rsidR="0017136A" w:rsidRDefault="0017136A" w:rsidP="00937DF8">
      <w:pPr>
        <w:shd w:val="clear" w:color="auto" w:fill="FFFFFF"/>
        <w:spacing w:line="253" w:lineRule="atLeast"/>
        <w:rPr>
          <w:rStyle w:val="Hyperlink"/>
          <w:rFonts w:cs="Arial"/>
          <w:color w:val="0076CB"/>
          <w:sz w:val="19"/>
          <w:szCs w:val="19"/>
          <w:lang w:val="en-US"/>
        </w:rPr>
      </w:pPr>
    </w:p>
    <w:p w14:paraId="2BE5CCE7" w14:textId="77777777" w:rsidR="0017136A" w:rsidRDefault="0017136A" w:rsidP="00937DF8">
      <w:pPr>
        <w:shd w:val="clear" w:color="auto" w:fill="FFFFFF"/>
        <w:spacing w:line="253" w:lineRule="atLeast"/>
        <w:rPr>
          <w:rStyle w:val="Hyperlink"/>
          <w:rFonts w:cs="Arial"/>
          <w:color w:val="0076CB"/>
          <w:sz w:val="19"/>
          <w:szCs w:val="19"/>
          <w:lang w:val="en-US"/>
        </w:rPr>
      </w:pPr>
    </w:p>
    <w:p w14:paraId="29F28B84" w14:textId="77777777" w:rsidR="0017136A" w:rsidRDefault="0017136A" w:rsidP="00937DF8">
      <w:pPr>
        <w:shd w:val="clear" w:color="auto" w:fill="FFFFFF"/>
        <w:spacing w:line="253" w:lineRule="atLeast"/>
        <w:rPr>
          <w:rStyle w:val="Hyperlink"/>
          <w:rFonts w:cs="Arial"/>
          <w:color w:val="0076CB"/>
          <w:sz w:val="19"/>
          <w:szCs w:val="19"/>
          <w:lang w:val="en-US"/>
        </w:rPr>
      </w:pPr>
    </w:p>
    <w:p w14:paraId="58DF1960" w14:textId="77777777" w:rsidR="0017136A" w:rsidRDefault="0017136A" w:rsidP="00937DF8">
      <w:pPr>
        <w:shd w:val="clear" w:color="auto" w:fill="FFFFFF"/>
        <w:spacing w:line="253" w:lineRule="atLeast"/>
        <w:rPr>
          <w:rStyle w:val="Hyperlink"/>
          <w:rFonts w:cs="Arial"/>
          <w:color w:val="0076CB"/>
          <w:sz w:val="19"/>
          <w:szCs w:val="19"/>
          <w:lang w:val="en-US"/>
        </w:rPr>
      </w:pPr>
    </w:p>
    <w:p w14:paraId="01DD4A3A" w14:textId="77777777" w:rsidR="0017136A" w:rsidRDefault="0017136A" w:rsidP="00937DF8">
      <w:pPr>
        <w:shd w:val="clear" w:color="auto" w:fill="FFFFFF"/>
        <w:spacing w:line="253" w:lineRule="atLeast"/>
        <w:rPr>
          <w:rStyle w:val="Hyperlink"/>
          <w:rFonts w:cs="Arial"/>
          <w:color w:val="0076CB"/>
          <w:sz w:val="19"/>
          <w:szCs w:val="19"/>
          <w:lang w:val="en-US"/>
        </w:rPr>
      </w:pPr>
    </w:p>
    <w:p w14:paraId="21753816" w14:textId="77777777" w:rsidR="0017136A" w:rsidRDefault="0017136A" w:rsidP="00937DF8">
      <w:pPr>
        <w:shd w:val="clear" w:color="auto" w:fill="FFFFFF"/>
        <w:spacing w:line="253" w:lineRule="atLeast"/>
        <w:rPr>
          <w:rStyle w:val="Hyperlink"/>
          <w:rFonts w:cs="Arial"/>
          <w:color w:val="0076CB"/>
          <w:sz w:val="19"/>
          <w:szCs w:val="19"/>
          <w:lang w:val="en-US"/>
        </w:rPr>
      </w:pPr>
    </w:p>
    <w:p w14:paraId="28F5737F" w14:textId="77777777" w:rsidR="0017136A" w:rsidRDefault="0017136A" w:rsidP="00937DF8">
      <w:pPr>
        <w:shd w:val="clear" w:color="auto" w:fill="FFFFFF"/>
        <w:spacing w:line="253" w:lineRule="atLeast"/>
        <w:rPr>
          <w:rStyle w:val="Hyperlink"/>
          <w:rFonts w:cs="Arial"/>
          <w:color w:val="0076CB"/>
          <w:sz w:val="19"/>
          <w:szCs w:val="19"/>
          <w:lang w:val="en-US"/>
        </w:rPr>
      </w:pPr>
    </w:p>
    <w:p w14:paraId="6B5C8EE6" w14:textId="77777777" w:rsidR="0017136A" w:rsidRDefault="0017136A" w:rsidP="00937DF8">
      <w:pPr>
        <w:shd w:val="clear" w:color="auto" w:fill="FFFFFF"/>
        <w:spacing w:line="253" w:lineRule="atLeast"/>
        <w:rPr>
          <w:rStyle w:val="Hyperlink"/>
          <w:rFonts w:cs="Arial"/>
          <w:color w:val="0076CB"/>
          <w:sz w:val="19"/>
          <w:szCs w:val="19"/>
          <w:lang w:val="en-US"/>
        </w:rPr>
      </w:pPr>
    </w:p>
    <w:p w14:paraId="58E2FD7F" w14:textId="77777777" w:rsidR="0017136A" w:rsidRDefault="0017136A" w:rsidP="00937DF8">
      <w:pPr>
        <w:shd w:val="clear" w:color="auto" w:fill="FFFFFF"/>
        <w:spacing w:line="253" w:lineRule="atLeast"/>
        <w:rPr>
          <w:rStyle w:val="Hyperlink"/>
          <w:rFonts w:cs="Arial"/>
          <w:color w:val="0076CB"/>
          <w:sz w:val="19"/>
          <w:szCs w:val="19"/>
          <w:lang w:val="en-US"/>
        </w:rPr>
      </w:pPr>
    </w:p>
    <w:p w14:paraId="555691A9" w14:textId="77777777" w:rsidR="0017136A" w:rsidRPr="0054375A" w:rsidRDefault="0017136A" w:rsidP="0017136A">
      <w:pPr>
        <w:autoSpaceDE w:val="0"/>
        <w:autoSpaceDN w:val="0"/>
        <w:rPr>
          <w:rFonts w:cs="Arial"/>
          <w:b/>
          <w:bCs/>
          <w:color w:val="666666"/>
          <w:lang w:val="en-US"/>
        </w:rPr>
      </w:pPr>
      <w:r w:rsidRPr="0054375A">
        <w:rPr>
          <w:rFonts w:cs="Arial"/>
          <w:b/>
          <w:bCs/>
          <w:color w:val="666666"/>
          <w:lang w:val="en-US"/>
        </w:rPr>
        <w:t>Coding Samples</w:t>
      </w:r>
    </w:p>
    <w:p w14:paraId="751EE82B" w14:textId="77777777" w:rsidR="0017136A" w:rsidRPr="0054375A" w:rsidRDefault="0017136A" w:rsidP="0017136A">
      <w:pPr>
        <w:autoSpaceDE w:val="0"/>
        <w:autoSpaceDN w:val="0"/>
        <w:rPr>
          <w:rFonts w:cs="Arial"/>
          <w:color w:val="333333"/>
          <w:sz w:val="18"/>
          <w:szCs w:val="18"/>
          <w:lang w:val="en-US"/>
        </w:rPr>
      </w:pPr>
      <w:r w:rsidRPr="0054375A">
        <w:rPr>
          <w:rFonts w:cs="Arial"/>
          <w:bCs/>
          <w:color w:val="666666"/>
          <w:lang w:val="en-US"/>
        </w:rPr>
        <w:t>Any software coding or code lines/strings (“Code”) provided in this documentation are only examples and are not intended for use in a productive system environment. The Code is only intended to better explain and visualize the syntax and phrasing rules for certain SAP coding. SAP does not warrant the correctness or completeness of the Code provided herein and SAP shall not be liable for errors or damages cause by use of the Code, except where such damages were caused by SAP with intent or with gross negligence.</w:t>
      </w:r>
    </w:p>
    <w:p w14:paraId="1723D95D" w14:textId="77777777" w:rsidR="0017136A" w:rsidRPr="007B1934" w:rsidRDefault="0017136A" w:rsidP="00937DF8">
      <w:pPr>
        <w:shd w:val="clear" w:color="auto" w:fill="FFFFFF"/>
        <w:spacing w:line="253" w:lineRule="atLeast"/>
        <w:rPr>
          <w:rStyle w:val="Hyperlink"/>
          <w:rFonts w:cs="Arial"/>
          <w:color w:val="0076CB"/>
          <w:sz w:val="19"/>
          <w:lang w:val="en-US"/>
        </w:rPr>
      </w:pPr>
    </w:p>
    <w:sectPr w:rsidR="0017136A" w:rsidRPr="007B1934" w:rsidSect="00E75E76">
      <w:headerReference w:type="default" r:id="rId17"/>
      <w:footerReference w:type="default" r:id="rId18"/>
      <w:footerReference w:type="first" r:id="rId19"/>
      <w:pgSz w:w="11907" w:h="16839" w:code="9"/>
      <w:pgMar w:top="1417" w:right="1417" w:bottom="1134" w:left="1417" w:header="709"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4706D4" w14:textId="77777777" w:rsidR="004D07B0" w:rsidRDefault="004D07B0" w:rsidP="00D2195C">
      <w:r>
        <w:separator/>
      </w:r>
    </w:p>
  </w:endnote>
  <w:endnote w:type="continuationSeparator" w:id="0">
    <w:p w14:paraId="63E89E32" w14:textId="77777777" w:rsidR="004D07B0" w:rsidRDefault="004D07B0" w:rsidP="00D21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entonSans">
    <w:altName w:val="BentonSans Regular"/>
    <w:charset w:val="00"/>
    <w:family w:val="auto"/>
    <w:pitch w:val="variable"/>
    <w:sig w:usb0="00000001" w:usb1="5000A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Arial (W1)">
    <w:altName w:val="Arial"/>
    <w:charset w:val="00"/>
    <w:family w:val="swiss"/>
    <w:pitch w:val="variable"/>
    <w:sig w:usb0="20007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60024" w14:textId="4BE497D5" w:rsidR="00350E07" w:rsidRDefault="0017136A" w:rsidP="0017136A">
    <w:pPr>
      <w:tabs>
        <w:tab w:val="right" w:pos="9072"/>
      </w:tabs>
      <w:jc w:val="right"/>
    </w:pPr>
    <w:r>
      <w:rPr>
        <w:noProof/>
        <w:lang w:eastAsia="de-DE"/>
      </w:rPr>
      <w:drawing>
        <wp:anchor distT="0" distB="0" distL="114300" distR="114300" simplePos="0" relativeHeight="251669504" behindDoc="1" locked="0" layoutInCell="1" allowOverlap="1" wp14:anchorId="1B84D0B6" wp14:editId="17E71B73">
          <wp:simplePos x="0" y="0"/>
          <wp:positionH relativeFrom="column">
            <wp:posOffset>0</wp:posOffset>
          </wp:positionH>
          <wp:positionV relativeFrom="paragraph">
            <wp:posOffset>-66675</wp:posOffset>
          </wp:positionV>
          <wp:extent cx="865505" cy="431165"/>
          <wp:effectExtent l="0" t="0" r="0" b="6985"/>
          <wp:wrapTight wrapText="bothSides">
            <wp:wrapPolygon edited="0">
              <wp:start x="0" y="0"/>
              <wp:lineTo x="0" y="20996"/>
              <wp:lineTo x="15213" y="20996"/>
              <wp:lineTo x="14738" y="15270"/>
              <wp:lineTo x="20919" y="954"/>
              <wp:lineTo x="20919" y="0"/>
              <wp:lineTo x="0" y="0"/>
            </wp:wrapPolygon>
          </wp:wrapTight>
          <wp:docPr id="2" name="Picture 2"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505" cy="43116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 w:history="1">
      <w:r w:rsidRPr="006A129C">
        <w:rPr>
          <w:rStyle w:val="Hyperlink"/>
          <w:rFonts w:ascii="Calibri" w:hAnsi="Calibri" w:cs="Calibri"/>
          <w:sz w:val="16"/>
          <w:szCs w:val="16"/>
        </w:rPr>
        <w:t>Copyright/Trademark</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9CC32" w14:textId="295547F8" w:rsidR="00350E07" w:rsidRDefault="00554167" w:rsidP="00554167">
    <w:pPr>
      <w:jc w:val="right"/>
    </w:pPr>
    <w:r>
      <w:rPr>
        <w:noProof/>
        <w:lang w:eastAsia="de-DE"/>
      </w:rPr>
      <w:drawing>
        <wp:inline distT="0" distB="0" distL="0" distR="0" wp14:anchorId="6ACA2652" wp14:editId="00A42E70">
          <wp:extent cx="1343025" cy="28575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285750"/>
                  </a:xfrm>
                  <a:prstGeom prst="rect">
                    <a:avLst/>
                  </a:prstGeom>
                  <a:noFill/>
                  <a:ln>
                    <a:noFill/>
                  </a:ln>
                </pic:spPr>
              </pic:pic>
            </a:graphicData>
          </a:graphic>
        </wp:inline>
      </w:drawing>
    </w:r>
    <w:r>
      <w:rPr>
        <w:noProof/>
        <w:lang w:eastAsia="de-DE"/>
      </w:rPr>
      <w:drawing>
        <wp:anchor distT="0" distB="0" distL="114300" distR="114300" simplePos="0" relativeHeight="251671552" behindDoc="1" locked="0" layoutInCell="1" allowOverlap="1" wp14:anchorId="0D54017F" wp14:editId="5D43396C">
          <wp:simplePos x="0" y="0"/>
          <wp:positionH relativeFrom="column">
            <wp:posOffset>1270</wp:posOffset>
          </wp:positionH>
          <wp:positionV relativeFrom="paragraph">
            <wp:posOffset>-141605</wp:posOffset>
          </wp:positionV>
          <wp:extent cx="866140" cy="431800"/>
          <wp:effectExtent l="0" t="0" r="0" b="6350"/>
          <wp:wrapTight wrapText="bothSides">
            <wp:wrapPolygon edited="0">
              <wp:start x="0" y="0"/>
              <wp:lineTo x="0" y="20965"/>
              <wp:lineTo x="15202" y="20965"/>
              <wp:lineTo x="14727" y="15247"/>
              <wp:lineTo x="20903" y="953"/>
              <wp:lineTo x="20903" y="0"/>
              <wp:lineTo x="0" y="0"/>
            </wp:wrapPolygon>
          </wp:wrapTight>
          <wp:docPr id="9" name="Grafik 9" descr="Description: SAP_grad_R_pr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SAP_grad_R_pref.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66140" cy="43180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79076F" w14:textId="77777777" w:rsidR="004D07B0" w:rsidRDefault="004D07B0" w:rsidP="00D2195C">
      <w:r>
        <w:separator/>
      </w:r>
    </w:p>
  </w:footnote>
  <w:footnote w:type="continuationSeparator" w:id="0">
    <w:p w14:paraId="645D963A" w14:textId="77777777" w:rsidR="004D07B0" w:rsidRDefault="004D07B0" w:rsidP="00D219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EBF65" w14:textId="42AD1535" w:rsidR="00522EB4" w:rsidRPr="00BE5063" w:rsidRDefault="00522EB4" w:rsidP="00522EB4">
    <w:pPr>
      <w:pStyle w:val="011BodycopySubhead"/>
    </w:pPr>
    <w:r w:rsidRPr="00244C98">
      <w:rPr>
        <w:noProof/>
        <w:lang w:val="de-DE" w:eastAsia="de-DE"/>
      </w:rPr>
      <mc:AlternateContent>
        <mc:Choice Requires="wps">
          <w:drawing>
            <wp:anchor distT="0" distB="0" distL="114300" distR="114300" simplePos="0" relativeHeight="251667456" behindDoc="0" locked="0" layoutInCell="1" allowOverlap="1" wp14:anchorId="14618F0A" wp14:editId="7DB92428">
              <wp:simplePos x="0" y="0"/>
              <wp:positionH relativeFrom="column">
                <wp:posOffset>-1270</wp:posOffset>
              </wp:positionH>
              <wp:positionV relativeFrom="paragraph">
                <wp:posOffset>217805</wp:posOffset>
              </wp:positionV>
              <wp:extent cx="5830570" cy="0"/>
              <wp:effectExtent l="0" t="0" r="17780" b="19050"/>
              <wp:wrapNone/>
              <wp:docPr id="4" name="Straight Connector 4"/>
              <wp:cNvGraphicFramePr/>
              <a:graphic xmlns:a="http://schemas.openxmlformats.org/drawingml/2006/main">
                <a:graphicData uri="http://schemas.microsoft.com/office/word/2010/wordprocessingShape">
                  <wps:wsp>
                    <wps:cNvCnPr/>
                    <wps:spPr>
                      <a:xfrm>
                        <a:off x="0" y="0"/>
                        <a:ext cx="58305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77B7EC"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pt,17.15pt" to="459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" strokecolor="black [3213]" strokeweight="1pt"/>
          </w:pict>
        </mc:Fallback>
      </mc:AlternateContent>
    </w:r>
    <w:r w:rsidRPr="00522EB4">
      <w:rPr>
        <w:noProof/>
        <w:lang w:val="en-US" w:eastAsia="de-DE"/>
      </w:rPr>
      <w:t>OpenSAP – Developing Web Apps with SAPUI5</w:t>
    </w:r>
  </w:p>
  <w:p w14:paraId="16B0017F" w14:textId="77777777" w:rsidR="00350E07" w:rsidRPr="00522EB4" w:rsidRDefault="00350E07" w:rsidP="0094406A">
    <w:pPr>
      <w:tabs>
        <w:tab w:val="right" w:pos="9540"/>
      </w:tabs>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61AA1"/>
    <w:multiLevelType w:val="hybridMultilevel"/>
    <w:tmpl w:val="708081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83379B"/>
    <w:multiLevelType w:val="multilevel"/>
    <w:tmpl w:val="FD5C6052"/>
    <w:lvl w:ilvl="0">
      <w:start w:val="1"/>
      <w:numFmt w:val="bullet"/>
      <w:lvlText w:val=""/>
      <w:lvlJc w:val="left"/>
      <w:pPr>
        <w:tabs>
          <w:tab w:val="num" w:pos="170"/>
        </w:tabs>
        <w:ind w:left="170" w:hanging="170"/>
      </w:pPr>
      <w:rPr>
        <w:rFonts w:ascii="Wingdings" w:hAnsi="Wingdings" w:hint="default"/>
        <w:color w:val="999999"/>
        <w:kern w:val="0"/>
        <w:position w:val="-6"/>
        <w:sz w:val="32"/>
        <w:szCs w:val="3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F967655"/>
    <w:multiLevelType w:val="hybridMultilevel"/>
    <w:tmpl w:val="C1824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5158BF"/>
    <w:multiLevelType w:val="hybridMultilevel"/>
    <w:tmpl w:val="2042ED52"/>
    <w:lvl w:ilvl="0" w:tplc="95BE0684">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 w15:restartNumberingAfterBreak="0">
    <w:nsid w:val="2B662755"/>
    <w:multiLevelType w:val="hybridMultilevel"/>
    <w:tmpl w:val="30882D52"/>
    <w:lvl w:ilvl="0" w:tplc="EAC2C982">
      <w:numFmt w:val="bullet"/>
      <w:lvlText w:val="•"/>
      <w:lvlJc w:val="left"/>
      <w:pPr>
        <w:ind w:left="360" w:hanging="360"/>
      </w:pPr>
      <w:rPr>
        <w:rFonts w:ascii="Arial" w:eastAsia="BentonSans"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36CD0E55"/>
    <w:multiLevelType w:val="hybridMultilevel"/>
    <w:tmpl w:val="6DDAC36A"/>
    <w:lvl w:ilvl="0" w:tplc="64E628B8">
      <w:start w:val="1"/>
      <w:numFmt w:val="bullet"/>
      <w:pStyle w:val="Bullet1"/>
      <w:lvlText w:val=""/>
      <w:lvlJc w:val="left"/>
      <w:pPr>
        <w:ind w:left="360" w:hanging="360"/>
      </w:pPr>
      <w:rPr>
        <w:rFonts w:ascii="Symbol" w:hAnsi="Symbol" w:hint="default"/>
        <w:u w:color="6996BE"/>
      </w:rPr>
    </w:lvl>
    <w:lvl w:ilvl="1" w:tplc="04070003" w:tentative="1">
      <w:start w:val="1"/>
      <w:numFmt w:val="bullet"/>
      <w:lvlText w:val="o"/>
      <w:lvlJc w:val="left"/>
      <w:pPr>
        <w:ind w:left="2008" w:hanging="360"/>
      </w:pPr>
      <w:rPr>
        <w:rFonts w:ascii="Courier New" w:hAnsi="Courier New" w:cs="Courier New" w:hint="default"/>
      </w:rPr>
    </w:lvl>
    <w:lvl w:ilvl="2" w:tplc="04070005" w:tentative="1">
      <w:start w:val="1"/>
      <w:numFmt w:val="bullet"/>
      <w:lvlText w:val=""/>
      <w:lvlJc w:val="left"/>
      <w:pPr>
        <w:ind w:left="2728" w:hanging="360"/>
      </w:pPr>
      <w:rPr>
        <w:rFonts w:ascii="Wingdings" w:hAnsi="Wingdings" w:hint="default"/>
      </w:rPr>
    </w:lvl>
    <w:lvl w:ilvl="3" w:tplc="04070001" w:tentative="1">
      <w:start w:val="1"/>
      <w:numFmt w:val="bullet"/>
      <w:lvlText w:val=""/>
      <w:lvlJc w:val="left"/>
      <w:pPr>
        <w:ind w:left="3448" w:hanging="360"/>
      </w:pPr>
      <w:rPr>
        <w:rFonts w:ascii="Symbol" w:hAnsi="Symbol" w:hint="default"/>
      </w:rPr>
    </w:lvl>
    <w:lvl w:ilvl="4" w:tplc="04070003" w:tentative="1">
      <w:start w:val="1"/>
      <w:numFmt w:val="bullet"/>
      <w:lvlText w:val="o"/>
      <w:lvlJc w:val="left"/>
      <w:pPr>
        <w:ind w:left="4168" w:hanging="360"/>
      </w:pPr>
      <w:rPr>
        <w:rFonts w:ascii="Courier New" w:hAnsi="Courier New" w:cs="Courier New" w:hint="default"/>
      </w:rPr>
    </w:lvl>
    <w:lvl w:ilvl="5" w:tplc="04070005" w:tentative="1">
      <w:start w:val="1"/>
      <w:numFmt w:val="bullet"/>
      <w:lvlText w:val=""/>
      <w:lvlJc w:val="left"/>
      <w:pPr>
        <w:ind w:left="4888" w:hanging="360"/>
      </w:pPr>
      <w:rPr>
        <w:rFonts w:ascii="Wingdings" w:hAnsi="Wingdings" w:hint="default"/>
      </w:rPr>
    </w:lvl>
    <w:lvl w:ilvl="6" w:tplc="04070001" w:tentative="1">
      <w:start w:val="1"/>
      <w:numFmt w:val="bullet"/>
      <w:lvlText w:val=""/>
      <w:lvlJc w:val="left"/>
      <w:pPr>
        <w:ind w:left="5608" w:hanging="360"/>
      </w:pPr>
      <w:rPr>
        <w:rFonts w:ascii="Symbol" w:hAnsi="Symbol" w:hint="default"/>
      </w:rPr>
    </w:lvl>
    <w:lvl w:ilvl="7" w:tplc="04070003" w:tentative="1">
      <w:start w:val="1"/>
      <w:numFmt w:val="bullet"/>
      <w:lvlText w:val="o"/>
      <w:lvlJc w:val="left"/>
      <w:pPr>
        <w:ind w:left="6328" w:hanging="360"/>
      </w:pPr>
      <w:rPr>
        <w:rFonts w:ascii="Courier New" w:hAnsi="Courier New" w:cs="Courier New" w:hint="default"/>
      </w:rPr>
    </w:lvl>
    <w:lvl w:ilvl="8" w:tplc="04070005" w:tentative="1">
      <w:start w:val="1"/>
      <w:numFmt w:val="bullet"/>
      <w:lvlText w:val=""/>
      <w:lvlJc w:val="left"/>
      <w:pPr>
        <w:ind w:left="7048" w:hanging="360"/>
      </w:pPr>
      <w:rPr>
        <w:rFonts w:ascii="Wingdings" w:hAnsi="Wingdings" w:hint="default"/>
      </w:rPr>
    </w:lvl>
  </w:abstractNum>
  <w:abstractNum w:abstractNumId="6" w15:restartNumberingAfterBreak="0">
    <w:nsid w:val="49103262"/>
    <w:multiLevelType w:val="hybridMultilevel"/>
    <w:tmpl w:val="6E96FD9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F426809"/>
    <w:multiLevelType w:val="multilevel"/>
    <w:tmpl w:val="D7C4F82E"/>
    <w:styleLink w:val="Style1"/>
    <w:lvl w:ilvl="0">
      <w:start w:val="1"/>
      <w:numFmt w:val="bullet"/>
      <w:lvlText w:val="¡"/>
      <w:lvlJc w:val="left"/>
      <w:pPr>
        <w:ind w:left="360" w:hanging="360"/>
      </w:pPr>
      <w:rPr>
        <w:rFonts w:ascii="Wingdings 2" w:hAnsi="Wingdings 2" w:hint="default"/>
      </w:rPr>
    </w:lvl>
    <w:lvl w:ilvl="1">
      <w:start w:val="1"/>
      <w:numFmt w:val="bullet"/>
      <w:lvlText w:val=""/>
      <w:lvlJc w:val="left"/>
      <w:pPr>
        <w:ind w:left="1069" w:hanging="360"/>
      </w:pPr>
      <w:rPr>
        <w:rFonts w:ascii="Symbol" w:hAnsi="Symbol" w:cs="Courier New" w:hint="default"/>
        <w:color w:val="04357B"/>
      </w:rPr>
    </w:lvl>
    <w:lvl w:ilvl="2">
      <w:start w:val="1"/>
      <w:numFmt w:val="bullet"/>
      <w:lvlText w:val="o"/>
      <w:lvlJc w:val="left"/>
      <w:pPr>
        <w:ind w:left="1800" w:hanging="360"/>
      </w:pPr>
      <w:rPr>
        <w:rFonts w:ascii="Courier New" w:hAnsi="Courier New"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52CC1D33"/>
    <w:multiLevelType w:val="hybridMultilevel"/>
    <w:tmpl w:val="EB302424"/>
    <w:lvl w:ilvl="0" w:tplc="03FC5CEE">
      <w:start w:val="1"/>
      <w:numFmt w:val="decimal"/>
      <w:pStyle w:val="Heading1"/>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65C615F"/>
    <w:multiLevelType w:val="hybridMultilevel"/>
    <w:tmpl w:val="8B40A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5E613E"/>
    <w:multiLevelType w:val="hybridMultilevel"/>
    <w:tmpl w:val="B42ED020"/>
    <w:lvl w:ilvl="0" w:tplc="11A2FA08">
      <w:start w:val="1"/>
      <w:numFmt w:val="bullet"/>
      <w:pStyle w:val="Bullet2"/>
      <w:lvlText w:val=""/>
      <w:lvlJc w:val="left"/>
      <w:pPr>
        <w:ind w:left="644" w:hanging="360"/>
      </w:pPr>
      <w:rPr>
        <w:rFonts w:ascii="Symbol" w:hAnsi="Symbol" w:hint="default"/>
        <w:sz w:val="24"/>
        <w:szCs w:val="24"/>
      </w:rPr>
    </w:lvl>
    <w:lvl w:ilvl="1" w:tplc="20DC238E">
      <w:start w:val="1"/>
      <w:numFmt w:val="bullet"/>
      <w:pStyle w:val="Bullett3"/>
      <w:lvlText w:val="o"/>
      <w:lvlJc w:val="left"/>
      <w:pPr>
        <w:ind w:left="1581" w:hanging="360"/>
      </w:pPr>
      <w:rPr>
        <w:rFonts w:ascii="Courier New" w:hAnsi="Courier New" w:cs="Courier New" w:hint="default"/>
      </w:rPr>
    </w:lvl>
    <w:lvl w:ilvl="2" w:tplc="04070005" w:tentative="1">
      <w:start w:val="1"/>
      <w:numFmt w:val="bullet"/>
      <w:lvlText w:val=""/>
      <w:lvlJc w:val="left"/>
      <w:pPr>
        <w:ind w:left="2301" w:hanging="360"/>
      </w:pPr>
      <w:rPr>
        <w:rFonts w:ascii="Wingdings" w:hAnsi="Wingdings" w:hint="default"/>
      </w:rPr>
    </w:lvl>
    <w:lvl w:ilvl="3" w:tplc="04070001" w:tentative="1">
      <w:start w:val="1"/>
      <w:numFmt w:val="bullet"/>
      <w:lvlText w:val=""/>
      <w:lvlJc w:val="left"/>
      <w:pPr>
        <w:ind w:left="3021" w:hanging="360"/>
      </w:pPr>
      <w:rPr>
        <w:rFonts w:ascii="Symbol" w:hAnsi="Symbol" w:hint="default"/>
      </w:rPr>
    </w:lvl>
    <w:lvl w:ilvl="4" w:tplc="04070003" w:tentative="1">
      <w:start w:val="1"/>
      <w:numFmt w:val="bullet"/>
      <w:lvlText w:val="o"/>
      <w:lvlJc w:val="left"/>
      <w:pPr>
        <w:ind w:left="3741" w:hanging="360"/>
      </w:pPr>
      <w:rPr>
        <w:rFonts w:ascii="Courier New" w:hAnsi="Courier New" w:cs="Courier New" w:hint="default"/>
      </w:rPr>
    </w:lvl>
    <w:lvl w:ilvl="5" w:tplc="04070005" w:tentative="1">
      <w:start w:val="1"/>
      <w:numFmt w:val="bullet"/>
      <w:lvlText w:val=""/>
      <w:lvlJc w:val="left"/>
      <w:pPr>
        <w:ind w:left="4461" w:hanging="360"/>
      </w:pPr>
      <w:rPr>
        <w:rFonts w:ascii="Wingdings" w:hAnsi="Wingdings" w:hint="default"/>
      </w:rPr>
    </w:lvl>
    <w:lvl w:ilvl="6" w:tplc="04070001" w:tentative="1">
      <w:start w:val="1"/>
      <w:numFmt w:val="bullet"/>
      <w:lvlText w:val=""/>
      <w:lvlJc w:val="left"/>
      <w:pPr>
        <w:ind w:left="5181" w:hanging="360"/>
      </w:pPr>
      <w:rPr>
        <w:rFonts w:ascii="Symbol" w:hAnsi="Symbol" w:hint="default"/>
      </w:rPr>
    </w:lvl>
    <w:lvl w:ilvl="7" w:tplc="04070003" w:tentative="1">
      <w:start w:val="1"/>
      <w:numFmt w:val="bullet"/>
      <w:lvlText w:val="o"/>
      <w:lvlJc w:val="left"/>
      <w:pPr>
        <w:ind w:left="5901" w:hanging="360"/>
      </w:pPr>
      <w:rPr>
        <w:rFonts w:ascii="Courier New" w:hAnsi="Courier New" w:cs="Courier New" w:hint="default"/>
      </w:rPr>
    </w:lvl>
    <w:lvl w:ilvl="8" w:tplc="04070005" w:tentative="1">
      <w:start w:val="1"/>
      <w:numFmt w:val="bullet"/>
      <w:lvlText w:val=""/>
      <w:lvlJc w:val="left"/>
      <w:pPr>
        <w:ind w:left="6621" w:hanging="360"/>
      </w:pPr>
      <w:rPr>
        <w:rFonts w:ascii="Wingdings" w:hAnsi="Wingdings" w:hint="default"/>
      </w:rPr>
    </w:lvl>
  </w:abstractNum>
  <w:abstractNum w:abstractNumId="11" w15:restartNumberingAfterBreak="0">
    <w:nsid w:val="656E0A76"/>
    <w:multiLevelType w:val="multilevel"/>
    <w:tmpl w:val="B784BC28"/>
    <w:lvl w:ilvl="0">
      <w:start w:val="1"/>
      <w:numFmt w:val="bullet"/>
      <w:pStyle w:val="020BulletIndent1"/>
      <w:lvlText w:val=""/>
      <w:lvlJc w:val="left"/>
      <w:pPr>
        <w:ind w:left="360" w:hanging="360"/>
      </w:pPr>
      <w:rPr>
        <w:rFonts w:ascii="Symbol" w:hAnsi="Symbol" w:hint="default"/>
        <w:b w:val="0"/>
        <w:bCs w:val="0"/>
        <w:i w:val="0"/>
        <w:iCs w:val="0"/>
        <w:caps w:val="0"/>
        <w:smallCaps w:val="0"/>
        <w:strike w:val="0"/>
        <w:dstrike w:val="0"/>
        <w:noProof w:val="0"/>
        <w:snapToGrid w:val="0"/>
        <w:vanish w:val="0"/>
        <w:color w:val="000000" w:themeColor="text1"/>
        <w:spacing w:val="0"/>
        <w:w w:val="0"/>
        <w:kern w:val="0"/>
        <w:position w:val="0"/>
        <w:sz w:val="20"/>
        <w:szCs w:val="20"/>
        <w:u w:val="none" w:color="6996B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hint="default"/>
        <w:b/>
        <w:i w:val="0"/>
        <w:color w:val="999999"/>
        <w:sz w:val="24"/>
      </w:rPr>
    </w:lvl>
    <w:lvl w:ilvl="2">
      <w:start w:val="1"/>
      <w:numFmt w:val="decimal"/>
      <w:lvlText w:val="%1.%2.%3"/>
      <w:lvlJc w:val="left"/>
      <w:pPr>
        <w:tabs>
          <w:tab w:val="num" w:pos="720"/>
        </w:tabs>
        <w:ind w:left="720" w:hanging="720"/>
      </w:pPr>
      <w:rPr>
        <w:rFonts w:ascii="Arial (W1)" w:hAnsi="Arial (W1)" w:hint="default"/>
        <w:b w:val="0"/>
        <w:i w:val="0"/>
        <w:color w:val="44697D"/>
        <w:sz w:val="20"/>
        <w:szCs w:val="28"/>
      </w:rPr>
    </w:lvl>
    <w:lvl w:ilvl="3">
      <w:start w:val="1"/>
      <w:numFmt w:val="decimal"/>
      <w:lvlText w:val="%1.%2.%3.%4."/>
      <w:lvlJc w:val="left"/>
      <w:pPr>
        <w:tabs>
          <w:tab w:val="num" w:pos="851"/>
        </w:tabs>
        <w:ind w:left="851" w:hanging="851"/>
      </w:pPr>
      <w:rPr>
        <w:rFonts w:hint="default"/>
        <w:color w:val="44697D"/>
        <w:sz w:val="24"/>
      </w:rPr>
    </w:lvl>
    <w:lvl w:ilvl="4">
      <w:start w:val="1"/>
      <w:numFmt w:val="decimal"/>
      <w:lvlText w:val="%1.%2.%3.%4.%5."/>
      <w:lvlJc w:val="left"/>
      <w:pPr>
        <w:tabs>
          <w:tab w:val="num" w:pos="3989"/>
        </w:tabs>
        <w:ind w:left="3701" w:hanging="792"/>
      </w:pPr>
      <w:rPr>
        <w:rFonts w:hint="default"/>
      </w:rPr>
    </w:lvl>
    <w:lvl w:ilvl="5">
      <w:start w:val="1"/>
      <w:numFmt w:val="decimal"/>
      <w:lvlText w:val="%1.%2.%3.%4.%5.%6."/>
      <w:lvlJc w:val="left"/>
      <w:pPr>
        <w:tabs>
          <w:tab w:val="num" w:pos="4349"/>
        </w:tabs>
        <w:ind w:left="4205" w:hanging="936"/>
      </w:pPr>
      <w:rPr>
        <w:rFonts w:hint="default"/>
      </w:rPr>
    </w:lvl>
    <w:lvl w:ilvl="6">
      <w:start w:val="1"/>
      <w:numFmt w:val="decimal"/>
      <w:lvlText w:val="%1.%2.%3.%4.%5.%6.%7."/>
      <w:lvlJc w:val="left"/>
      <w:pPr>
        <w:tabs>
          <w:tab w:val="num" w:pos="5069"/>
        </w:tabs>
        <w:ind w:left="4709" w:hanging="1080"/>
      </w:pPr>
      <w:rPr>
        <w:rFonts w:hint="default"/>
      </w:rPr>
    </w:lvl>
    <w:lvl w:ilvl="7">
      <w:start w:val="1"/>
      <w:numFmt w:val="decimal"/>
      <w:lvlText w:val="%1.%2.%3.%4.%5.%6.%7.%8."/>
      <w:lvlJc w:val="left"/>
      <w:pPr>
        <w:tabs>
          <w:tab w:val="num" w:pos="5429"/>
        </w:tabs>
        <w:ind w:left="5213" w:hanging="1224"/>
      </w:pPr>
      <w:rPr>
        <w:rFonts w:hint="default"/>
      </w:rPr>
    </w:lvl>
    <w:lvl w:ilvl="8">
      <w:start w:val="1"/>
      <w:numFmt w:val="decimal"/>
      <w:lvlText w:val="%1.%2.%3.%4.%5.%6.%7.%8.%9."/>
      <w:lvlJc w:val="left"/>
      <w:pPr>
        <w:tabs>
          <w:tab w:val="num" w:pos="6149"/>
        </w:tabs>
        <w:ind w:left="5789" w:hanging="1440"/>
      </w:pPr>
      <w:rPr>
        <w:rFonts w:hint="default"/>
      </w:rPr>
    </w:lvl>
  </w:abstractNum>
  <w:abstractNum w:abstractNumId="12" w15:restartNumberingAfterBreak="0">
    <w:nsid w:val="6D007103"/>
    <w:multiLevelType w:val="hybridMultilevel"/>
    <w:tmpl w:val="C1D0D26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78F178CD"/>
    <w:multiLevelType w:val="hybridMultilevel"/>
    <w:tmpl w:val="32402E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DFF7A49"/>
    <w:multiLevelType w:val="multilevel"/>
    <w:tmpl w:val="4F9C6DBC"/>
    <w:lvl w:ilvl="0">
      <w:start w:val="1"/>
      <w:numFmt w:val="bullet"/>
      <w:lvlText w:val=""/>
      <w:lvlJc w:val="left"/>
      <w:pPr>
        <w:tabs>
          <w:tab w:val="num" w:pos="140"/>
        </w:tabs>
        <w:ind w:left="140" w:hanging="360"/>
      </w:pPr>
      <w:rPr>
        <w:rFonts w:ascii="Symbol" w:hAnsi="Symbol" w:hint="default"/>
        <w:sz w:val="20"/>
      </w:rPr>
    </w:lvl>
    <w:lvl w:ilvl="1" w:tentative="1">
      <w:start w:val="1"/>
      <w:numFmt w:val="bullet"/>
      <w:lvlText w:val="o"/>
      <w:lvlJc w:val="left"/>
      <w:pPr>
        <w:tabs>
          <w:tab w:val="num" w:pos="860"/>
        </w:tabs>
        <w:ind w:left="860" w:hanging="360"/>
      </w:pPr>
      <w:rPr>
        <w:rFonts w:ascii="Courier New" w:hAnsi="Courier New" w:hint="default"/>
        <w:sz w:val="20"/>
      </w:rPr>
    </w:lvl>
    <w:lvl w:ilvl="2" w:tentative="1">
      <w:start w:val="1"/>
      <w:numFmt w:val="bullet"/>
      <w:lvlText w:val=""/>
      <w:lvlJc w:val="left"/>
      <w:pPr>
        <w:tabs>
          <w:tab w:val="num" w:pos="1580"/>
        </w:tabs>
        <w:ind w:left="1580" w:hanging="360"/>
      </w:pPr>
      <w:rPr>
        <w:rFonts w:ascii="Wingdings" w:hAnsi="Wingdings" w:hint="default"/>
        <w:sz w:val="20"/>
      </w:rPr>
    </w:lvl>
    <w:lvl w:ilvl="3" w:tentative="1">
      <w:start w:val="1"/>
      <w:numFmt w:val="bullet"/>
      <w:lvlText w:val=""/>
      <w:lvlJc w:val="left"/>
      <w:pPr>
        <w:tabs>
          <w:tab w:val="num" w:pos="2300"/>
        </w:tabs>
        <w:ind w:left="2300" w:hanging="360"/>
      </w:pPr>
      <w:rPr>
        <w:rFonts w:ascii="Wingdings" w:hAnsi="Wingdings" w:hint="default"/>
        <w:sz w:val="20"/>
      </w:rPr>
    </w:lvl>
    <w:lvl w:ilvl="4" w:tentative="1">
      <w:start w:val="1"/>
      <w:numFmt w:val="bullet"/>
      <w:lvlText w:val=""/>
      <w:lvlJc w:val="left"/>
      <w:pPr>
        <w:tabs>
          <w:tab w:val="num" w:pos="3020"/>
        </w:tabs>
        <w:ind w:left="3020" w:hanging="360"/>
      </w:pPr>
      <w:rPr>
        <w:rFonts w:ascii="Wingdings" w:hAnsi="Wingdings" w:hint="default"/>
        <w:sz w:val="20"/>
      </w:rPr>
    </w:lvl>
    <w:lvl w:ilvl="5" w:tentative="1">
      <w:start w:val="1"/>
      <w:numFmt w:val="bullet"/>
      <w:lvlText w:val=""/>
      <w:lvlJc w:val="left"/>
      <w:pPr>
        <w:tabs>
          <w:tab w:val="num" w:pos="3740"/>
        </w:tabs>
        <w:ind w:left="3740" w:hanging="360"/>
      </w:pPr>
      <w:rPr>
        <w:rFonts w:ascii="Wingdings" w:hAnsi="Wingdings" w:hint="default"/>
        <w:sz w:val="20"/>
      </w:rPr>
    </w:lvl>
    <w:lvl w:ilvl="6" w:tentative="1">
      <w:start w:val="1"/>
      <w:numFmt w:val="bullet"/>
      <w:lvlText w:val=""/>
      <w:lvlJc w:val="left"/>
      <w:pPr>
        <w:tabs>
          <w:tab w:val="num" w:pos="4460"/>
        </w:tabs>
        <w:ind w:left="4460" w:hanging="360"/>
      </w:pPr>
      <w:rPr>
        <w:rFonts w:ascii="Wingdings" w:hAnsi="Wingdings" w:hint="default"/>
        <w:sz w:val="20"/>
      </w:rPr>
    </w:lvl>
    <w:lvl w:ilvl="7" w:tentative="1">
      <w:start w:val="1"/>
      <w:numFmt w:val="bullet"/>
      <w:lvlText w:val=""/>
      <w:lvlJc w:val="left"/>
      <w:pPr>
        <w:tabs>
          <w:tab w:val="num" w:pos="5180"/>
        </w:tabs>
        <w:ind w:left="5180" w:hanging="360"/>
      </w:pPr>
      <w:rPr>
        <w:rFonts w:ascii="Wingdings" w:hAnsi="Wingdings" w:hint="default"/>
        <w:sz w:val="20"/>
      </w:rPr>
    </w:lvl>
    <w:lvl w:ilvl="8" w:tentative="1">
      <w:start w:val="1"/>
      <w:numFmt w:val="bullet"/>
      <w:lvlText w:val=""/>
      <w:lvlJc w:val="left"/>
      <w:pPr>
        <w:tabs>
          <w:tab w:val="num" w:pos="5900"/>
        </w:tabs>
        <w:ind w:left="5900" w:hanging="360"/>
      </w:pPr>
      <w:rPr>
        <w:rFonts w:ascii="Wingdings" w:hAnsi="Wingdings" w:hint="default"/>
        <w:sz w:val="20"/>
      </w:rPr>
    </w:lvl>
  </w:abstractNum>
  <w:num w:numId="1">
    <w:abstractNumId w:val="5"/>
  </w:num>
  <w:num w:numId="2">
    <w:abstractNumId w:val="10"/>
  </w:num>
  <w:num w:numId="3">
    <w:abstractNumId w:val="7"/>
  </w:num>
  <w:num w:numId="4">
    <w:abstractNumId w:val="11"/>
  </w:num>
  <w:num w:numId="5">
    <w:abstractNumId w:val="0"/>
  </w:num>
  <w:num w:numId="6">
    <w:abstractNumId w:val="6"/>
  </w:num>
  <w:num w:numId="7">
    <w:abstractNumId w:val="9"/>
  </w:num>
  <w:num w:numId="8">
    <w:abstractNumId w:val="3"/>
  </w:num>
  <w:num w:numId="9">
    <w:abstractNumId w:val="8"/>
  </w:num>
  <w:num w:numId="10">
    <w:abstractNumId w:val="12"/>
  </w:num>
  <w:num w:numId="11">
    <w:abstractNumId w:val="1"/>
  </w:num>
  <w:num w:numId="12">
    <w:abstractNumId w:val="14"/>
  </w:num>
  <w:num w:numId="13">
    <w:abstractNumId w:val="13"/>
  </w:num>
  <w:num w:numId="14">
    <w:abstractNumId w:val="4"/>
  </w:num>
  <w:num w:numId="15">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revisionView w:markup="0"/>
  <w:defaultTabStop w:val="284"/>
  <w:hyphenationZone w:val="425"/>
  <w:characterSpacingControl w:val="doNotCompress"/>
  <w:hdrShapeDefaults>
    <o:shapedefaults v:ext="edit" spidmax="4097">
      <o:colormru v:ext="edit" colors="#666,#c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CAF"/>
    <w:rsid w:val="00003067"/>
    <w:rsid w:val="00011F61"/>
    <w:rsid w:val="0001236F"/>
    <w:rsid w:val="00021E1D"/>
    <w:rsid w:val="00026FB2"/>
    <w:rsid w:val="0002762C"/>
    <w:rsid w:val="00030B03"/>
    <w:rsid w:val="00032757"/>
    <w:rsid w:val="00041F22"/>
    <w:rsid w:val="000467BA"/>
    <w:rsid w:val="000471E3"/>
    <w:rsid w:val="0005071A"/>
    <w:rsid w:val="00052E16"/>
    <w:rsid w:val="000557C9"/>
    <w:rsid w:val="00061DF9"/>
    <w:rsid w:val="0006269D"/>
    <w:rsid w:val="00063B9D"/>
    <w:rsid w:val="0006475C"/>
    <w:rsid w:val="00067387"/>
    <w:rsid w:val="00073117"/>
    <w:rsid w:val="00076292"/>
    <w:rsid w:val="00080831"/>
    <w:rsid w:val="00084AC9"/>
    <w:rsid w:val="00092497"/>
    <w:rsid w:val="000924BA"/>
    <w:rsid w:val="000A3B76"/>
    <w:rsid w:val="000A4157"/>
    <w:rsid w:val="000A71F6"/>
    <w:rsid w:val="000A75D3"/>
    <w:rsid w:val="000C2B5E"/>
    <w:rsid w:val="000C7811"/>
    <w:rsid w:val="000D1664"/>
    <w:rsid w:val="000D67A4"/>
    <w:rsid w:val="000E23B5"/>
    <w:rsid w:val="000E2546"/>
    <w:rsid w:val="000E3704"/>
    <w:rsid w:val="000F2E41"/>
    <w:rsid w:val="000F6D89"/>
    <w:rsid w:val="000F7340"/>
    <w:rsid w:val="00102EAF"/>
    <w:rsid w:val="00107810"/>
    <w:rsid w:val="00110BCA"/>
    <w:rsid w:val="00111257"/>
    <w:rsid w:val="001230FC"/>
    <w:rsid w:val="0012783F"/>
    <w:rsid w:val="00131D4B"/>
    <w:rsid w:val="00132494"/>
    <w:rsid w:val="00144A6E"/>
    <w:rsid w:val="00146558"/>
    <w:rsid w:val="00147D47"/>
    <w:rsid w:val="00147D8F"/>
    <w:rsid w:val="00152836"/>
    <w:rsid w:val="00162E82"/>
    <w:rsid w:val="00167B9F"/>
    <w:rsid w:val="0017136A"/>
    <w:rsid w:val="001713D5"/>
    <w:rsid w:val="001A5000"/>
    <w:rsid w:val="001A555E"/>
    <w:rsid w:val="001A6F2A"/>
    <w:rsid w:val="001B653A"/>
    <w:rsid w:val="001C1D74"/>
    <w:rsid w:val="001C24D9"/>
    <w:rsid w:val="001C3C5F"/>
    <w:rsid w:val="001D0674"/>
    <w:rsid w:val="001D1979"/>
    <w:rsid w:val="001D20E6"/>
    <w:rsid w:val="001D34F8"/>
    <w:rsid w:val="001D4146"/>
    <w:rsid w:val="001D4EDB"/>
    <w:rsid w:val="001E033E"/>
    <w:rsid w:val="001E1E31"/>
    <w:rsid w:val="001F200D"/>
    <w:rsid w:val="001F5792"/>
    <w:rsid w:val="00210303"/>
    <w:rsid w:val="00224874"/>
    <w:rsid w:val="00245665"/>
    <w:rsid w:val="0025164D"/>
    <w:rsid w:val="00255B81"/>
    <w:rsid w:val="00262901"/>
    <w:rsid w:val="00282296"/>
    <w:rsid w:val="00284497"/>
    <w:rsid w:val="002952A8"/>
    <w:rsid w:val="002A3843"/>
    <w:rsid w:val="002A3C0F"/>
    <w:rsid w:val="002A5086"/>
    <w:rsid w:val="002B15A0"/>
    <w:rsid w:val="002C0E2E"/>
    <w:rsid w:val="002C388E"/>
    <w:rsid w:val="002C3F9B"/>
    <w:rsid w:val="002D38EB"/>
    <w:rsid w:val="002D487B"/>
    <w:rsid w:val="002F04D4"/>
    <w:rsid w:val="002F2035"/>
    <w:rsid w:val="002F6F73"/>
    <w:rsid w:val="00301BE5"/>
    <w:rsid w:val="00303445"/>
    <w:rsid w:val="00305E80"/>
    <w:rsid w:val="003115E2"/>
    <w:rsid w:val="00325610"/>
    <w:rsid w:val="0032789B"/>
    <w:rsid w:val="00336C11"/>
    <w:rsid w:val="00337558"/>
    <w:rsid w:val="0034322B"/>
    <w:rsid w:val="003440D7"/>
    <w:rsid w:val="00350E07"/>
    <w:rsid w:val="00354A21"/>
    <w:rsid w:val="00355D34"/>
    <w:rsid w:val="00356157"/>
    <w:rsid w:val="00357E9B"/>
    <w:rsid w:val="00361349"/>
    <w:rsid w:val="00362E14"/>
    <w:rsid w:val="00363D4A"/>
    <w:rsid w:val="003706EB"/>
    <w:rsid w:val="0037600A"/>
    <w:rsid w:val="00376093"/>
    <w:rsid w:val="00376C14"/>
    <w:rsid w:val="00385C70"/>
    <w:rsid w:val="00395C0F"/>
    <w:rsid w:val="003A0546"/>
    <w:rsid w:val="003A05B9"/>
    <w:rsid w:val="003A227A"/>
    <w:rsid w:val="003A592C"/>
    <w:rsid w:val="003B10AE"/>
    <w:rsid w:val="003B2DD0"/>
    <w:rsid w:val="003B3AD5"/>
    <w:rsid w:val="003B519D"/>
    <w:rsid w:val="003D26EF"/>
    <w:rsid w:val="003D55C5"/>
    <w:rsid w:val="003F7621"/>
    <w:rsid w:val="00412338"/>
    <w:rsid w:val="004133AC"/>
    <w:rsid w:val="00413CB9"/>
    <w:rsid w:val="004158C1"/>
    <w:rsid w:val="004158D7"/>
    <w:rsid w:val="004159A0"/>
    <w:rsid w:val="00420CF3"/>
    <w:rsid w:val="0042268D"/>
    <w:rsid w:val="00424556"/>
    <w:rsid w:val="00424EE6"/>
    <w:rsid w:val="00425981"/>
    <w:rsid w:val="00430038"/>
    <w:rsid w:val="00430BD2"/>
    <w:rsid w:val="004328FC"/>
    <w:rsid w:val="00432DF2"/>
    <w:rsid w:val="0043335B"/>
    <w:rsid w:val="004366CF"/>
    <w:rsid w:val="004519AD"/>
    <w:rsid w:val="0045340F"/>
    <w:rsid w:val="004545A0"/>
    <w:rsid w:val="004666D8"/>
    <w:rsid w:val="00473CDB"/>
    <w:rsid w:val="00477CA4"/>
    <w:rsid w:val="0048179D"/>
    <w:rsid w:val="0048527A"/>
    <w:rsid w:val="004904EA"/>
    <w:rsid w:val="00490D8C"/>
    <w:rsid w:val="00494649"/>
    <w:rsid w:val="004A37CA"/>
    <w:rsid w:val="004A3BCB"/>
    <w:rsid w:val="004B10C6"/>
    <w:rsid w:val="004B4D32"/>
    <w:rsid w:val="004B73FC"/>
    <w:rsid w:val="004B7731"/>
    <w:rsid w:val="004C1688"/>
    <w:rsid w:val="004C226F"/>
    <w:rsid w:val="004C61C9"/>
    <w:rsid w:val="004D07B0"/>
    <w:rsid w:val="004E200D"/>
    <w:rsid w:val="004F2C43"/>
    <w:rsid w:val="004F5690"/>
    <w:rsid w:val="0051153A"/>
    <w:rsid w:val="005116BE"/>
    <w:rsid w:val="00522783"/>
    <w:rsid w:val="00522EB4"/>
    <w:rsid w:val="005371C7"/>
    <w:rsid w:val="00540DD8"/>
    <w:rsid w:val="00554167"/>
    <w:rsid w:val="0056016B"/>
    <w:rsid w:val="005655A0"/>
    <w:rsid w:val="00586266"/>
    <w:rsid w:val="00587B05"/>
    <w:rsid w:val="005960F6"/>
    <w:rsid w:val="005A59EF"/>
    <w:rsid w:val="005A6B40"/>
    <w:rsid w:val="005C52C4"/>
    <w:rsid w:val="005E1606"/>
    <w:rsid w:val="005E72AC"/>
    <w:rsid w:val="005F1254"/>
    <w:rsid w:val="005F2762"/>
    <w:rsid w:val="005F6F14"/>
    <w:rsid w:val="005F7863"/>
    <w:rsid w:val="005F7976"/>
    <w:rsid w:val="00601A8E"/>
    <w:rsid w:val="00605682"/>
    <w:rsid w:val="00607727"/>
    <w:rsid w:val="00616BF9"/>
    <w:rsid w:val="006177AC"/>
    <w:rsid w:val="006271E9"/>
    <w:rsid w:val="00632A85"/>
    <w:rsid w:val="00633306"/>
    <w:rsid w:val="00643EEA"/>
    <w:rsid w:val="00644F8B"/>
    <w:rsid w:val="00646CBE"/>
    <w:rsid w:val="00646DE1"/>
    <w:rsid w:val="00651EF2"/>
    <w:rsid w:val="00672EE8"/>
    <w:rsid w:val="006739C6"/>
    <w:rsid w:val="006754BE"/>
    <w:rsid w:val="00681295"/>
    <w:rsid w:val="006824D0"/>
    <w:rsid w:val="0068482B"/>
    <w:rsid w:val="0068610F"/>
    <w:rsid w:val="006A129C"/>
    <w:rsid w:val="006B07B7"/>
    <w:rsid w:val="006B1520"/>
    <w:rsid w:val="006C5A86"/>
    <w:rsid w:val="006D10AC"/>
    <w:rsid w:val="006D279B"/>
    <w:rsid w:val="006D6E30"/>
    <w:rsid w:val="006D78BB"/>
    <w:rsid w:val="006F43CA"/>
    <w:rsid w:val="00702A31"/>
    <w:rsid w:val="00712A91"/>
    <w:rsid w:val="007132A5"/>
    <w:rsid w:val="0071466F"/>
    <w:rsid w:val="00714C88"/>
    <w:rsid w:val="00716146"/>
    <w:rsid w:val="0073688E"/>
    <w:rsid w:val="00747389"/>
    <w:rsid w:val="0075074E"/>
    <w:rsid w:val="00755F36"/>
    <w:rsid w:val="00775093"/>
    <w:rsid w:val="007763FF"/>
    <w:rsid w:val="00781423"/>
    <w:rsid w:val="00790764"/>
    <w:rsid w:val="00791906"/>
    <w:rsid w:val="00795A17"/>
    <w:rsid w:val="00797230"/>
    <w:rsid w:val="007A595C"/>
    <w:rsid w:val="007B02BA"/>
    <w:rsid w:val="007B0F02"/>
    <w:rsid w:val="007B1934"/>
    <w:rsid w:val="007B235C"/>
    <w:rsid w:val="007B3471"/>
    <w:rsid w:val="007B439F"/>
    <w:rsid w:val="007C4DA7"/>
    <w:rsid w:val="007C6DB7"/>
    <w:rsid w:val="007C7D34"/>
    <w:rsid w:val="007D16DA"/>
    <w:rsid w:val="007D33C4"/>
    <w:rsid w:val="007E21FC"/>
    <w:rsid w:val="007E5293"/>
    <w:rsid w:val="007F78EE"/>
    <w:rsid w:val="00810DAF"/>
    <w:rsid w:val="008119AC"/>
    <w:rsid w:val="00824A85"/>
    <w:rsid w:val="00831510"/>
    <w:rsid w:val="00844377"/>
    <w:rsid w:val="008501DC"/>
    <w:rsid w:val="00855C96"/>
    <w:rsid w:val="00857917"/>
    <w:rsid w:val="0086155A"/>
    <w:rsid w:val="00867740"/>
    <w:rsid w:val="0087627E"/>
    <w:rsid w:val="008855CD"/>
    <w:rsid w:val="00887212"/>
    <w:rsid w:val="008922A1"/>
    <w:rsid w:val="00897355"/>
    <w:rsid w:val="008A0055"/>
    <w:rsid w:val="008A0BC1"/>
    <w:rsid w:val="008A53EB"/>
    <w:rsid w:val="008A7B95"/>
    <w:rsid w:val="008C08E6"/>
    <w:rsid w:val="008C2D43"/>
    <w:rsid w:val="008C3E8C"/>
    <w:rsid w:val="008C5439"/>
    <w:rsid w:val="008C709B"/>
    <w:rsid w:val="008D1EC2"/>
    <w:rsid w:val="008E1A32"/>
    <w:rsid w:val="008F0227"/>
    <w:rsid w:val="008F170F"/>
    <w:rsid w:val="008F1994"/>
    <w:rsid w:val="00913475"/>
    <w:rsid w:val="0091777E"/>
    <w:rsid w:val="009200FA"/>
    <w:rsid w:val="00925E2A"/>
    <w:rsid w:val="00926C94"/>
    <w:rsid w:val="0092782F"/>
    <w:rsid w:val="00935C06"/>
    <w:rsid w:val="00937DF8"/>
    <w:rsid w:val="0094406A"/>
    <w:rsid w:val="00945272"/>
    <w:rsid w:val="00977100"/>
    <w:rsid w:val="009848A3"/>
    <w:rsid w:val="009970DF"/>
    <w:rsid w:val="009A4274"/>
    <w:rsid w:val="009A5686"/>
    <w:rsid w:val="009A7996"/>
    <w:rsid w:val="009C0236"/>
    <w:rsid w:val="009C0E9A"/>
    <w:rsid w:val="009C1FA3"/>
    <w:rsid w:val="009C5E70"/>
    <w:rsid w:val="009D0972"/>
    <w:rsid w:val="009D0AE0"/>
    <w:rsid w:val="009E199C"/>
    <w:rsid w:val="009E3739"/>
    <w:rsid w:val="009E5C84"/>
    <w:rsid w:val="009E6EDD"/>
    <w:rsid w:val="009F2D7A"/>
    <w:rsid w:val="00A07409"/>
    <w:rsid w:val="00A1007F"/>
    <w:rsid w:val="00A118C8"/>
    <w:rsid w:val="00A200D2"/>
    <w:rsid w:val="00A26AB4"/>
    <w:rsid w:val="00A26C40"/>
    <w:rsid w:val="00A34F86"/>
    <w:rsid w:val="00A37C65"/>
    <w:rsid w:val="00A411BE"/>
    <w:rsid w:val="00A41DE1"/>
    <w:rsid w:val="00A454A9"/>
    <w:rsid w:val="00A53DBE"/>
    <w:rsid w:val="00A54807"/>
    <w:rsid w:val="00A54A55"/>
    <w:rsid w:val="00A54DB9"/>
    <w:rsid w:val="00A56D05"/>
    <w:rsid w:val="00A614B0"/>
    <w:rsid w:val="00A62E8A"/>
    <w:rsid w:val="00A64D07"/>
    <w:rsid w:val="00A722E7"/>
    <w:rsid w:val="00A77F77"/>
    <w:rsid w:val="00A80D0A"/>
    <w:rsid w:val="00A8159E"/>
    <w:rsid w:val="00A847B7"/>
    <w:rsid w:val="00A9347E"/>
    <w:rsid w:val="00AB0649"/>
    <w:rsid w:val="00AB437D"/>
    <w:rsid w:val="00AC03B4"/>
    <w:rsid w:val="00AD7932"/>
    <w:rsid w:val="00AF095A"/>
    <w:rsid w:val="00AF7629"/>
    <w:rsid w:val="00B02057"/>
    <w:rsid w:val="00B054AA"/>
    <w:rsid w:val="00B30BA1"/>
    <w:rsid w:val="00B3182B"/>
    <w:rsid w:val="00B37E04"/>
    <w:rsid w:val="00B47468"/>
    <w:rsid w:val="00B5296F"/>
    <w:rsid w:val="00B53A81"/>
    <w:rsid w:val="00B56B9A"/>
    <w:rsid w:val="00B56D6E"/>
    <w:rsid w:val="00B60FEB"/>
    <w:rsid w:val="00B67BA6"/>
    <w:rsid w:val="00B862B0"/>
    <w:rsid w:val="00B937B0"/>
    <w:rsid w:val="00B9537D"/>
    <w:rsid w:val="00B9681B"/>
    <w:rsid w:val="00BA0A56"/>
    <w:rsid w:val="00BA6B52"/>
    <w:rsid w:val="00BA70C4"/>
    <w:rsid w:val="00BB4B32"/>
    <w:rsid w:val="00BB70DC"/>
    <w:rsid w:val="00BB7C24"/>
    <w:rsid w:val="00BC036F"/>
    <w:rsid w:val="00BC13CD"/>
    <w:rsid w:val="00BD3527"/>
    <w:rsid w:val="00BE0791"/>
    <w:rsid w:val="00BE2DFD"/>
    <w:rsid w:val="00BE77C2"/>
    <w:rsid w:val="00BF6813"/>
    <w:rsid w:val="00C02620"/>
    <w:rsid w:val="00C04496"/>
    <w:rsid w:val="00C04A1B"/>
    <w:rsid w:val="00C16184"/>
    <w:rsid w:val="00C163BB"/>
    <w:rsid w:val="00C179E5"/>
    <w:rsid w:val="00C31D26"/>
    <w:rsid w:val="00C37CAF"/>
    <w:rsid w:val="00C410A8"/>
    <w:rsid w:val="00C455B2"/>
    <w:rsid w:val="00C50216"/>
    <w:rsid w:val="00C54CEA"/>
    <w:rsid w:val="00C574DB"/>
    <w:rsid w:val="00C62DB5"/>
    <w:rsid w:val="00C63B65"/>
    <w:rsid w:val="00C63C26"/>
    <w:rsid w:val="00C65FC0"/>
    <w:rsid w:val="00C749FD"/>
    <w:rsid w:val="00C82307"/>
    <w:rsid w:val="00C87A4B"/>
    <w:rsid w:val="00C9652E"/>
    <w:rsid w:val="00CA16B1"/>
    <w:rsid w:val="00CA7BBE"/>
    <w:rsid w:val="00CB096E"/>
    <w:rsid w:val="00CB36C6"/>
    <w:rsid w:val="00CB5AEE"/>
    <w:rsid w:val="00CC1769"/>
    <w:rsid w:val="00CD0C44"/>
    <w:rsid w:val="00CD0F31"/>
    <w:rsid w:val="00CD1EFA"/>
    <w:rsid w:val="00CE7F1D"/>
    <w:rsid w:val="00CF1989"/>
    <w:rsid w:val="00D00409"/>
    <w:rsid w:val="00D05322"/>
    <w:rsid w:val="00D05EFB"/>
    <w:rsid w:val="00D10492"/>
    <w:rsid w:val="00D16348"/>
    <w:rsid w:val="00D2195C"/>
    <w:rsid w:val="00D2352A"/>
    <w:rsid w:val="00D26A1B"/>
    <w:rsid w:val="00D27848"/>
    <w:rsid w:val="00D302BF"/>
    <w:rsid w:val="00D44AA2"/>
    <w:rsid w:val="00D51F62"/>
    <w:rsid w:val="00D52626"/>
    <w:rsid w:val="00D71368"/>
    <w:rsid w:val="00D7280F"/>
    <w:rsid w:val="00D831C8"/>
    <w:rsid w:val="00D85B6A"/>
    <w:rsid w:val="00D965E3"/>
    <w:rsid w:val="00DA0D96"/>
    <w:rsid w:val="00DB0B5F"/>
    <w:rsid w:val="00DB5098"/>
    <w:rsid w:val="00DB54CC"/>
    <w:rsid w:val="00DB5CB9"/>
    <w:rsid w:val="00DB602C"/>
    <w:rsid w:val="00DC48A6"/>
    <w:rsid w:val="00DC5401"/>
    <w:rsid w:val="00DE13D1"/>
    <w:rsid w:val="00DE21BA"/>
    <w:rsid w:val="00DE44B2"/>
    <w:rsid w:val="00DE548C"/>
    <w:rsid w:val="00DF5907"/>
    <w:rsid w:val="00E00991"/>
    <w:rsid w:val="00E01A0D"/>
    <w:rsid w:val="00E03003"/>
    <w:rsid w:val="00E12836"/>
    <w:rsid w:val="00E1445E"/>
    <w:rsid w:val="00E32C95"/>
    <w:rsid w:val="00E3798C"/>
    <w:rsid w:val="00E4016B"/>
    <w:rsid w:val="00E40A54"/>
    <w:rsid w:val="00E41224"/>
    <w:rsid w:val="00E46854"/>
    <w:rsid w:val="00E47811"/>
    <w:rsid w:val="00E63D7B"/>
    <w:rsid w:val="00E7338C"/>
    <w:rsid w:val="00E74CB9"/>
    <w:rsid w:val="00E753C8"/>
    <w:rsid w:val="00E75E76"/>
    <w:rsid w:val="00E824ED"/>
    <w:rsid w:val="00E912FF"/>
    <w:rsid w:val="00E9337C"/>
    <w:rsid w:val="00E937A8"/>
    <w:rsid w:val="00E94238"/>
    <w:rsid w:val="00E956B3"/>
    <w:rsid w:val="00E95B60"/>
    <w:rsid w:val="00EA0475"/>
    <w:rsid w:val="00EA1162"/>
    <w:rsid w:val="00EA5C7D"/>
    <w:rsid w:val="00EB1275"/>
    <w:rsid w:val="00EB1649"/>
    <w:rsid w:val="00EB6C67"/>
    <w:rsid w:val="00ED3E62"/>
    <w:rsid w:val="00ED3F4C"/>
    <w:rsid w:val="00ED7D82"/>
    <w:rsid w:val="00EE27EA"/>
    <w:rsid w:val="00EF262E"/>
    <w:rsid w:val="00EF5000"/>
    <w:rsid w:val="00F02F3D"/>
    <w:rsid w:val="00F05ED8"/>
    <w:rsid w:val="00F12F64"/>
    <w:rsid w:val="00F142FC"/>
    <w:rsid w:val="00F20E7C"/>
    <w:rsid w:val="00F22ABF"/>
    <w:rsid w:val="00F249E4"/>
    <w:rsid w:val="00F334A9"/>
    <w:rsid w:val="00F34F8D"/>
    <w:rsid w:val="00F353D9"/>
    <w:rsid w:val="00F3634C"/>
    <w:rsid w:val="00F51212"/>
    <w:rsid w:val="00F60067"/>
    <w:rsid w:val="00F71728"/>
    <w:rsid w:val="00F72E99"/>
    <w:rsid w:val="00F766BB"/>
    <w:rsid w:val="00F80305"/>
    <w:rsid w:val="00F81C64"/>
    <w:rsid w:val="00F85EFE"/>
    <w:rsid w:val="00F9257D"/>
    <w:rsid w:val="00FA35FA"/>
    <w:rsid w:val="00FB6A1E"/>
    <w:rsid w:val="00FC3871"/>
    <w:rsid w:val="00FE274D"/>
    <w:rsid w:val="00FE408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colormru v:ext="edit" colors="#666,#ccc"/>
    </o:shapedefaults>
    <o:shapelayout v:ext="edit">
      <o:idmap v:ext="edit" data="1"/>
    </o:shapelayout>
  </w:shapeDefaults>
  <w:decimalSymbol w:val=","/>
  <w:listSeparator w:val=";"/>
  <w14:docId w14:val="1139C9B4"/>
  <w15:docId w15:val="{A68AEE30-9E1C-496D-8FD8-16715BEB2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0D0A"/>
    <w:rPr>
      <w:rFonts w:ascii="Arial" w:hAnsi="Arial"/>
      <w:szCs w:val="22"/>
      <w:lang w:eastAsia="en-US"/>
    </w:rPr>
  </w:style>
  <w:style w:type="paragraph" w:styleId="Heading1">
    <w:name w:val="heading 1"/>
    <w:basedOn w:val="Normal"/>
    <w:next w:val="Normal"/>
    <w:link w:val="Heading1Char"/>
    <w:uiPriority w:val="9"/>
    <w:qFormat/>
    <w:rsid w:val="00063B9D"/>
    <w:pPr>
      <w:keepNext/>
      <w:keepLines/>
      <w:numPr>
        <w:numId w:val="9"/>
      </w:numPr>
      <w:spacing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keepLines/>
      <w:outlineLvl w:val="3"/>
    </w:pPr>
    <w:rPr>
      <w:rFonts w:ascii="Times New Roman" w:eastAsia="Times New Roman" w:hAnsi="Times New Roman"/>
      <w:bCs/>
      <w:i/>
      <w:iCs/>
    </w:rPr>
  </w:style>
  <w:style w:type="paragraph" w:styleId="Heading7">
    <w:name w:val="heading 7"/>
    <w:basedOn w:val="Normal"/>
    <w:next w:val="Normal"/>
    <w:link w:val="Heading7Char"/>
    <w:uiPriority w:val="9"/>
    <w:semiHidden/>
    <w:unhideWhenUsed/>
    <w:qFormat/>
    <w:rsid w:val="00F334A9"/>
    <w:pPr>
      <w:keepNext/>
      <w:keepLines/>
      <w:spacing w:before="40"/>
      <w:outlineLvl w:val="6"/>
    </w:pPr>
    <w:rPr>
      <w:rFonts w:asciiTheme="majorHAnsi" w:eastAsiaTheme="majorEastAsia" w:hAnsiTheme="majorHAnsi" w:cstheme="majorBidi"/>
      <w:i/>
      <w:iCs/>
      <w:color w:val="7754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95C"/>
    <w:rPr>
      <w:rFonts w:ascii="Tahoma" w:hAnsi="Tahoma" w:cs="Tahoma"/>
      <w:sz w:val="16"/>
      <w:szCs w:val="16"/>
    </w:rPr>
  </w:style>
  <w:style w:type="character" w:customStyle="1" w:styleId="BalloonTextChar">
    <w:name w:val="Balloon Text Char"/>
    <w:link w:val="BalloonText"/>
    <w:uiPriority w:val="99"/>
    <w:semiHidden/>
    <w:rsid w:val="00D2195C"/>
    <w:rPr>
      <w:rFonts w:ascii="Tahoma" w:hAnsi="Tahoma" w:cs="Tahoma"/>
      <w:sz w:val="16"/>
      <w:szCs w:val="16"/>
    </w:rPr>
  </w:style>
  <w:style w:type="paragraph" w:styleId="Header">
    <w:name w:val="header"/>
    <w:basedOn w:val="Normal"/>
    <w:link w:val="HeaderChar"/>
    <w:uiPriority w:val="99"/>
    <w:unhideWhenUsed/>
    <w:rsid w:val="004B7731"/>
    <w:pPr>
      <w:tabs>
        <w:tab w:val="center" w:pos="4536"/>
        <w:tab w:val="right" w:pos="9072"/>
      </w:tabs>
    </w:pPr>
  </w:style>
  <w:style w:type="character" w:customStyle="1" w:styleId="HeaderChar">
    <w:name w:val="Header Char"/>
    <w:link w:val="Header"/>
    <w:uiPriority w:val="99"/>
    <w:rsid w:val="004B7731"/>
    <w:rPr>
      <w:rFonts w:ascii="Arial" w:hAnsi="Arial"/>
      <w:sz w:val="20"/>
    </w:rPr>
  </w:style>
  <w:style w:type="paragraph" w:styleId="Footer">
    <w:name w:val="footer"/>
    <w:basedOn w:val="Normal"/>
    <w:link w:val="FooterChar"/>
    <w:uiPriority w:val="99"/>
    <w:unhideWhenUsed/>
    <w:rsid w:val="004B7731"/>
    <w:pPr>
      <w:tabs>
        <w:tab w:val="center" w:pos="4536"/>
        <w:tab w:val="right" w:pos="9072"/>
      </w:tabs>
    </w:pPr>
  </w:style>
  <w:style w:type="character" w:customStyle="1" w:styleId="FooterChar">
    <w:name w:val="Footer Char"/>
    <w:link w:val="Footer"/>
    <w:uiPriority w:val="99"/>
    <w:rsid w:val="004B7731"/>
    <w:rPr>
      <w:rFonts w:ascii="Arial" w:hAnsi="Arial"/>
      <w:sz w:val="20"/>
    </w:rPr>
  </w:style>
  <w:style w:type="paragraph" w:styleId="NoSpacing">
    <w:name w:val="No Spacing"/>
    <w:uiPriority w:val="1"/>
    <w:rsid w:val="00D2195C"/>
    <w:rPr>
      <w:sz w:val="22"/>
      <w:szCs w:val="22"/>
      <w:lang w:eastAsia="en-US"/>
    </w:rPr>
  </w:style>
  <w:style w:type="paragraph" w:styleId="ListParagraph">
    <w:name w:val="List Paragraph"/>
    <w:basedOn w:val="Normal"/>
    <w:uiPriority w:val="34"/>
    <w:qFormat/>
    <w:rsid w:val="008501DC"/>
    <w:pPr>
      <w:ind w:left="720"/>
      <w:contextualSpacing/>
    </w:pPr>
  </w:style>
  <w:style w:type="paragraph" w:styleId="Subtitle">
    <w:name w:val="Subtitle"/>
    <w:aliases w:val="caption"/>
    <w:basedOn w:val="Normal"/>
    <w:next w:val="Normal"/>
    <w:link w:val="SubtitleChar"/>
    <w:uiPriority w:val="11"/>
    <w:rsid w:val="00A54DB9"/>
    <w:pPr>
      <w:numPr>
        <w:ilvl w:val="1"/>
      </w:numPr>
      <w:spacing w:before="100"/>
    </w:pPr>
    <w:rPr>
      <w:rFonts w:eastAsia="Times New Roman"/>
      <w:b/>
      <w:iCs/>
      <w:spacing w:val="15"/>
      <w:sz w:val="16"/>
      <w:szCs w:val="24"/>
    </w:rPr>
  </w:style>
  <w:style w:type="character" w:customStyle="1" w:styleId="SubtitleChar">
    <w:name w:val="Subtitle Char"/>
    <w:aliases w:val="caption Char"/>
    <w:link w:val="Subtitle"/>
    <w:uiPriority w:val="11"/>
    <w:rsid w:val="00A54DB9"/>
    <w:rPr>
      <w:rFonts w:ascii="Arial" w:eastAsia="Times New Roman" w:hAnsi="Arial" w:cs="Times New Roman"/>
      <w:b/>
      <w:iCs/>
      <w:spacing w:val="15"/>
      <w:sz w:val="16"/>
      <w:szCs w:val="24"/>
    </w:rPr>
  </w:style>
  <w:style w:type="character" w:customStyle="1" w:styleId="Heading1Char">
    <w:name w:val="Heading 1 Char"/>
    <w:link w:val="Heading1"/>
    <w:uiPriority w:val="9"/>
    <w:rsid w:val="00063B9D"/>
    <w:rPr>
      <w:rFonts w:ascii="Arial" w:eastAsia="Times New Roman" w:hAnsi="Arial"/>
      <w:b/>
      <w:bCs/>
      <w:caps/>
      <w:sz w:val="28"/>
      <w:szCs w:val="28"/>
      <w:lang w:eastAsia="en-US"/>
    </w:rPr>
  </w:style>
  <w:style w:type="character" w:customStyle="1" w:styleId="Heading2Char">
    <w:name w:val="Heading 2 Char"/>
    <w:link w:val="Heading2"/>
    <w:uiPriority w:val="9"/>
    <w:rsid w:val="00945272"/>
    <w:rPr>
      <w:rFonts w:ascii="Arial" w:eastAsia="Times New Roman" w:hAnsi="Arial"/>
      <w:b/>
      <w:bCs/>
      <w:sz w:val="24"/>
      <w:szCs w:val="26"/>
      <w:lang w:eastAsia="en-US"/>
    </w:rPr>
  </w:style>
  <w:style w:type="character" w:customStyle="1" w:styleId="Heading3Char">
    <w:name w:val="Heading 3 Char"/>
    <w:link w:val="Heading3"/>
    <w:uiPriority w:val="9"/>
    <w:rsid w:val="00B5296F"/>
    <w:rPr>
      <w:rFonts w:ascii="Arial" w:eastAsia="Times New Roman" w:hAnsi="Arial"/>
      <w:b/>
      <w:bCs/>
      <w:szCs w:val="22"/>
      <w:lang w:eastAsia="en-US"/>
    </w:rPr>
  </w:style>
  <w:style w:type="paragraph" w:customStyle="1" w:styleId="TOC">
    <w:name w:val="TOC"/>
    <w:basedOn w:val="Normal"/>
    <w:rsid w:val="00052E16"/>
    <w:pPr>
      <w:spacing w:before="760"/>
    </w:pPr>
    <w:rPr>
      <w:rFonts w:cs="Arial"/>
      <w:sz w:val="40"/>
      <w:szCs w:val="40"/>
      <w:lang w:val="en-US"/>
    </w:rPr>
  </w:style>
  <w:style w:type="character" w:customStyle="1" w:styleId="Heading4Char">
    <w:name w:val="Heading 4 Char"/>
    <w:link w:val="Heading4"/>
    <w:uiPriority w:val="9"/>
    <w:rsid w:val="00CD1EFA"/>
    <w:rPr>
      <w:rFonts w:ascii="Times New Roman" w:eastAsia="Times New Roman" w:hAnsi="Times New Roman" w:cs="Times New Roman"/>
      <w:bCs/>
      <w:i/>
      <w:iCs/>
      <w:sz w:val="20"/>
    </w:rPr>
  </w:style>
  <w:style w:type="paragraph" w:styleId="TOC1">
    <w:name w:val="toc 1"/>
    <w:basedOn w:val="Normal"/>
    <w:next w:val="Normal"/>
    <w:autoRedefine/>
    <w:uiPriority w:val="39"/>
    <w:unhideWhenUsed/>
    <w:rsid w:val="00CA16B1"/>
  </w:style>
  <w:style w:type="paragraph" w:styleId="TOC2">
    <w:name w:val="toc 2"/>
    <w:basedOn w:val="Normal"/>
    <w:next w:val="Normal"/>
    <w:autoRedefine/>
    <w:uiPriority w:val="39"/>
    <w:unhideWhenUsed/>
    <w:rsid w:val="00052E16"/>
  </w:style>
  <w:style w:type="paragraph" w:styleId="TOC3">
    <w:name w:val="toc 3"/>
    <w:basedOn w:val="Normal"/>
    <w:next w:val="Normal"/>
    <w:autoRedefine/>
    <w:uiPriority w:val="39"/>
    <w:unhideWhenUsed/>
    <w:rsid w:val="00052E16"/>
    <w:rPr>
      <w:i/>
    </w:rPr>
  </w:style>
  <w:style w:type="character" w:styleId="Hyperlink">
    <w:name w:val="Hyperlink"/>
    <w:uiPriority w:val="99"/>
    <w:unhideWhenUsed/>
    <w:rsid w:val="00110BCA"/>
    <w:rPr>
      <w:rFonts w:ascii="Arial" w:hAnsi="Arial"/>
      <w:color w:val="666666"/>
      <w:sz w:val="20"/>
      <w:u w:val="single"/>
    </w:rPr>
  </w:style>
  <w:style w:type="table" w:styleId="TableGrid">
    <w:name w:val="Table Grid"/>
    <w:basedOn w:val="TableNormal"/>
    <w:uiPriority w:val="59"/>
    <w:rsid w:val="00052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Headline">
    <w:name w:val="_Titel_Headline"/>
    <w:basedOn w:val="Normal"/>
    <w:qFormat/>
    <w:rsid w:val="00B47468"/>
    <w:rPr>
      <w:rFonts w:cs="Arial"/>
      <w:b/>
      <w:sz w:val="40"/>
      <w:szCs w:val="52"/>
      <w:lang w:val="en-US"/>
    </w:rPr>
  </w:style>
  <w:style w:type="paragraph" w:customStyle="1" w:styleId="TitleSubheadline">
    <w:name w:val="_Title_Subheadline"/>
    <w:basedOn w:val="Normal"/>
    <w:qFormat/>
    <w:rsid w:val="00CD1EFA"/>
    <w:pPr>
      <w:spacing w:after="840"/>
    </w:pPr>
    <w:rPr>
      <w:rFonts w:cs="Arial"/>
      <w:sz w:val="36"/>
      <w:szCs w:val="52"/>
      <w:lang w:val="en-US"/>
    </w:rPr>
  </w:style>
  <w:style w:type="paragraph" w:customStyle="1" w:styleId="BodyCopy">
    <w:name w:val="BodyCopy"/>
    <w:basedOn w:val="Normal"/>
    <w:qFormat/>
    <w:rsid w:val="005655A0"/>
    <w:rPr>
      <w:lang w:val="en-US"/>
    </w:rPr>
  </w:style>
  <w:style w:type="paragraph" w:customStyle="1" w:styleId="TableHeadline">
    <w:name w:val="Table_Headline"/>
    <w:basedOn w:val="Normal"/>
    <w:rsid w:val="00EE27EA"/>
    <w:rPr>
      <w:b/>
      <w:color w:val="FFFFFF"/>
      <w:lang w:val="en-US"/>
    </w:rPr>
  </w:style>
  <w:style w:type="paragraph" w:customStyle="1" w:styleId="TableSubheadline">
    <w:name w:val="Table_Subheadline"/>
    <w:basedOn w:val="Normal"/>
    <w:rsid w:val="00C749FD"/>
    <w:rPr>
      <w:lang w:val="en-US"/>
    </w:rPr>
  </w:style>
  <w:style w:type="paragraph" w:customStyle="1" w:styleId="Bullet1">
    <w:name w:val="Bullet_1"/>
    <w:basedOn w:val="ListParagraph"/>
    <w:qFormat/>
    <w:rsid w:val="00D302BF"/>
    <w:pPr>
      <w:numPr>
        <w:numId w:val="1"/>
      </w:numPr>
      <w:ind w:left="284" w:hanging="284"/>
    </w:pPr>
    <w:rPr>
      <w:lang w:val="en-US"/>
    </w:rPr>
  </w:style>
  <w:style w:type="paragraph" w:customStyle="1" w:styleId="Bullet2">
    <w:name w:val="Bullet_2"/>
    <w:basedOn w:val="ListParagraph"/>
    <w:qFormat/>
    <w:rsid w:val="00D302BF"/>
    <w:pPr>
      <w:numPr>
        <w:numId w:val="2"/>
      </w:numPr>
      <w:ind w:left="568" w:hanging="284"/>
    </w:pPr>
    <w:rPr>
      <w:lang w:val="en-US"/>
    </w:rPr>
  </w:style>
  <w:style w:type="paragraph" w:customStyle="1" w:styleId="Bullett3">
    <w:name w:val="Bullett_3"/>
    <w:basedOn w:val="ListParagraph"/>
    <w:next w:val="BodyCopy"/>
    <w:qFormat/>
    <w:rsid w:val="00D302BF"/>
    <w:pPr>
      <w:numPr>
        <w:ilvl w:val="1"/>
        <w:numId w:val="2"/>
      </w:numPr>
      <w:ind w:left="851" w:hanging="284"/>
    </w:pPr>
    <w:rPr>
      <w:lang w:val="en-US"/>
    </w:rPr>
  </w:style>
  <w:style w:type="numbering" w:customStyle="1" w:styleId="Style1">
    <w:name w:val="Style1"/>
    <w:uiPriority w:val="99"/>
    <w:rsid w:val="00E63D7B"/>
    <w:pPr>
      <w:numPr>
        <w:numId w:val="3"/>
      </w:numPr>
    </w:pPr>
  </w:style>
  <w:style w:type="paragraph" w:customStyle="1" w:styleId="TableBodyCopy">
    <w:name w:val="Table_BodyCopy"/>
    <w:basedOn w:val="Normal"/>
    <w:rsid w:val="00C87A4B"/>
    <w:rPr>
      <w:sz w:val="18"/>
      <w:lang w:val="en-US"/>
    </w:rPr>
  </w:style>
  <w:style w:type="paragraph" w:customStyle="1" w:styleId="GraficHeadline">
    <w:name w:val="Grafic_Headline"/>
    <w:basedOn w:val="GraphicBodyCopy"/>
    <w:rsid w:val="0045340F"/>
    <w:rPr>
      <w:b/>
      <w:color w:val="FFFFFF"/>
    </w:rPr>
  </w:style>
  <w:style w:type="paragraph" w:customStyle="1" w:styleId="GraphicBullet1">
    <w:name w:val="Graphic_Bullet_1"/>
    <w:basedOn w:val="Bullet1"/>
    <w:rsid w:val="00F353D9"/>
    <w:pPr>
      <w:ind w:left="170" w:hanging="170"/>
    </w:pPr>
    <w:rPr>
      <w:sz w:val="16"/>
      <w:szCs w:val="16"/>
    </w:rPr>
  </w:style>
  <w:style w:type="paragraph" w:customStyle="1" w:styleId="GraphicBodyCopy">
    <w:name w:val="Graphic_BodyCopy"/>
    <w:basedOn w:val="Normal"/>
    <w:rsid w:val="0045340F"/>
    <w:pPr>
      <w:spacing w:line="260" w:lineRule="exact"/>
    </w:pPr>
    <w:rPr>
      <w:rFonts w:eastAsia="Times New Roman"/>
      <w:sz w:val="16"/>
      <w:szCs w:val="16"/>
      <w:lang w:val="en-US"/>
    </w:rPr>
  </w:style>
  <w:style w:type="paragraph" w:customStyle="1" w:styleId="Introduction">
    <w:name w:val="Introduction"/>
    <w:basedOn w:val="Normal"/>
    <w:next w:val="Normal"/>
    <w:qFormat/>
    <w:rsid w:val="00A26AB4"/>
    <w:pPr>
      <w:spacing w:line="300" w:lineRule="exact"/>
    </w:pPr>
    <w:rPr>
      <w:rFonts w:eastAsia="Times New Roman"/>
      <w:color w:val="000000"/>
      <w:sz w:val="22"/>
      <w:szCs w:val="20"/>
      <w:lang w:val="en-GB"/>
    </w:rPr>
  </w:style>
  <w:style w:type="character" w:styleId="FollowedHyperlink">
    <w:name w:val="FollowedHyperlink"/>
    <w:uiPriority w:val="99"/>
    <w:semiHidden/>
    <w:unhideWhenUsed/>
    <w:rsid w:val="00080831"/>
    <w:rPr>
      <w:color w:val="999999"/>
      <w:u w:val="single"/>
    </w:rPr>
  </w:style>
  <w:style w:type="paragraph" w:customStyle="1" w:styleId="Copyright">
    <w:name w:val="Copyright"/>
    <w:basedOn w:val="Normal"/>
    <w:qFormat/>
    <w:rsid w:val="004B7731"/>
    <w:pPr>
      <w:jc w:val="right"/>
    </w:pPr>
  </w:style>
  <w:style w:type="paragraph" w:customStyle="1" w:styleId="Tablebullet">
    <w:name w:val="Table_bullet"/>
    <w:basedOn w:val="GraphicBullet1"/>
    <w:rsid w:val="00C87A4B"/>
    <w:rPr>
      <w:sz w:val="18"/>
      <w:szCs w:val="20"/>
    </w:rPr>
  </w:style>
  <w:style w:type="paragraph" w:customStyle="1" w:styleId="Bullet3">
    <w:name w:val="Bullet_3"/>
    <w:basedOn w:val="ListParagraph"/>
    <w:next w:val="BodyCopy"/>
    <w:qFormat/>
    <w:rsid w:val="0091777E"/>
    <w:pPr>
      <w:ind w:left="851" w:hanging="284"/>
    </w:pPr>
    <w:rPr>
      <w:lang w:val="en-US"/>
    </w:rPr>
  </w:style>
  <w:style w:type="paragraph" w:customStyle="1" w:styleId="000SessionTitle">
    <w:name w:val="000_Session_Title"/>
    <w:basedOn w:val="Normal"/>
    <w:qFormat/>
    <w:rsid w:val="00FB6A1E"/>
    <w:rPr>
      <w:rFonts w:eastAsia="Times New Roman" w:cs="Arial"/>
      <w:b/>
      <w:caps/>
      <w:sz w:val="40"/>
      <w:szCs w:val="32"/>
      <w:lang w:eastAsia="de-DE"/>
    </w:rPr>
  </w:style>
  <w:style w:type="paragraph" w:customStyle="1" w:styleId="004Introduction">
    <w:name w:val="004_Introduction"/>
    <w:basedOn w:val="Normal"/>
    <w:rsid w:val="00FB6A1E"/>
    <w:rPr>
      <w:rFonts w:eastAsia="Times New Roman"/>
      <w:sz w:val="22"/>
      <w:szCs w:val="20"/>
      <w:lang w:val="en-GB"/>
    </w:rPr>
  </w:style>
  <w:style w:type="paragraph" w:customStyle="1" w:styleId="02BodyCopy">
    <w:name w:val="02_Body_Copy"/>
    <w:basedOn w:val="Normal"/>
    <w:link w:val="02BodyCopyChar"/>
    <w:qFormat/>
    <w:rsid w:val="00FB6A1E"/>
    <w:rPr>
      <w:rFonts w:eastAsia="Times New Roman"/>
      <w:szCs w:val="20"/>
      <w:lang w:val="en-GB"/>
    </w:rPr>
  </w:style>
  <w:style w:type="paragraph" w:customStyle="1" w:styleId="010BodycopySubhead">
    <w:name w:val="010_Body_copy_Subhead"/>
    <w:basedOn w:val="Normal"/>
    <w:qFormat/>
    <w:rsid w:val="00FB6A1E"/>
    <w:pPr>
      <w:spacing w:before="260"/>
    </w:pPr>
    <w:rPr>
      <w:rFonts w:eastAsia="Times New Roman"/>
      <w:b/>
      <w:bCs/>
      <w:sz w:val="22"/>
      <w:szCs w:val="20"/>
      <w:lang w:eastAsia="de-DE"/>
    </w:rPr>
  </w:style>
  <w:style w:type="character" w:customStyle="1" w:styleId="02BodyCopyChar">
    <w:name w:val="02_Body_Copy Char"/>
    <w:basedOn w:val="DefaultParagraphFont"/>
    <w:link w:val="02BodyCopy"/>
    <w:rsid w:val="00FB6A1E"/>
    <w:rPr>
      <w:rFonts w:ascii="Arial" w:eastAsia="Times New Roman" w:hAnsi="Arial"/>
      <w:lang w:val="en-GB" w:eastAsia="en-US"/>
    </w:rPr>
  </w:style>
  <w:style w:type="paragraph" w:styleId="HTMLPreformatted">
    <w:name w:val="HTML Preformatted"/>
    <w:basedOn w:val="Normal"/>
    <w:link w:val="HTMLPreformattedChar"/>
    <w:uiPriority w:val="99"/>
    <w:unhideWhenUsed/>
    <w:rsid w:val="00FB6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de-DE"/>
    </w:rPr>
  </w:style>
  <w:style w:type="character" w:customStyle="1" w:styleId="HTMLPreformattedChar">
    <w:name w:val="HTML Preformatted Char"/>
    <w:basedOn w:val="DefaultParagraphFont"/>
    <w:link w:val="HTMLPreformatted"/>
    <w:uiPriority w:val="99"/>
    <w:rsid w:val="00FB6A1E"/>
    <w:rPr>
      <w:rFonts w:ascii="Courier New" w:eastAsia="Times New Roman" w:hAnsi="Courier New" w:cs="Courier New"/>
    </w:rPr>
  </w:style>
  <w:style w:type="character" w:customStyle="1" w:styleId="pun">
    <w:name w:val="pun"/>
    <w:basedOn w:val="DefaultParagraphFont"/>
    <w:rsid w:val="00FB6A1E"/>
  </w:style>
  <w:style w:type="character" w:customStyle="1" w:styleId="pln">
    <w:name w:val="pln"/>
    <w:basedOn w:val="DefaultParagraphFont"/>
    <w:rsid w:val="00FB6A1E"/>
  </w:style>
  <w:style w:type="character" w:customStyle="1" w:styleId="str">
    <w:name w:val="str"/>
    <w:basedOn w:val="DefaultParagraphFont"/>
    <w:rsid w:val="00FB6A1E"/>
  </w:style>
  <w:style w:type="character" w:customStyle="1" w:styleId="typ">
    <w:name w:val="typ"/>
    <w:basedOn w:val="DefaultParagraphFont"/>
    <w:rsid w:val="00FB6A1E"/>
  </w:style>
  <w:style w:type="character" w:customStyle="1" w:styleId="kwd">
    <w:name w:val="kwd"/>
    <w:basedOn w:val="DefaultParagraphFont"/>
    <w:rsid w:val="00FB6A1E"/>
  </w:style>
  <w:style w:type="character" w:customStyle="1" w:styleId="com">
    <w:name w:val="com"/>
    <w:basedOn w:val="DefaultParagraphFont"/>
    <w:rsid w:val="00FB6A1E"/>
  </w:style>
  <w:style w:type="paragraph" w:customStyle="1" w:styleId="020BulletIndent1">
    <w:name w:val="020_Bullet_Indent_1"/>
    <w:link w:val="020BulletIndent1Char"/>
    <w:qFormat/>
    <w:rsid w:val="009A5686"/>
    <w:pPr>
      <w:numPr>
        <w:numId w:val="4"/>
      </w:numPr>
    </w:pPr>
    <w:rPr>
      <w:rFonts w:ascii="Arial" w:eastAsia="Times New Roman" w:hAnsi="Arial"/>
      <w:color w:val="000000" w:themeColor="text1"/>
      <w:szCs w:val="22"/>
      <w:lang w:val="en-GB" w:eastAsia="en-US"/>
    </w:rPr>
  </w:style>
  <w:style w:type="character" w:customStyle="1" w:styleId="020BulletIndent1Char">
    <w:name w:val="020_Bullet_Indent_1 Char"/>
    <w:basedOn w:val="DefaultParagraphFont"/>
    <w:link w:val="020BulletIndent1"/>
    <w:rsid w:val="009A5686"/>
    <w:rPr>
      <w:rFonts w:ascii="Arial" w:eastAsia="Times New Roman" w:hAnsi="Arial"/>
      <w:color w:val="000000" w:themeColor="text1"/>
      <w:szCs w:val="22"/>
      <w:lang w:val="en-GB" w:eastAsia="en-US"/>
    </w:rPr>
  </w:style>
  <w:style w:type="paragraph" w:customStyle="1" w:styleId="032TableBodCcopy">
    <w:name w:val="032_Table_BodCcopy"/>
    <w:basedOn w:val="Normal"/>
    <w:rsid w:val="009A5686"/>
    <w:rPr>
      <w:rFonts w:eastAsiaTheme="minorHAnsi" w:cstheme="minorBidi"/>
      <w:lang w:val="en-US"/>
    </w:rPr>
  </w:style>
  <w:style w:type="paragraph" w:customStyle="1" w:styleId="033TableBullet">
    <w:name w:val="033_Table_Bullet"/>
    <w:basedOn w:val="Normal"/>
    <w:rsid w:val="009A5686"/>
    <w:pPr>
      <w:ind w:left="170" w:hanging="170"/>
    </w:pPr>
    <w:rPr>
      <w:rFonts w:eastAsia="Times New Roman"/>
      <w:szCs w:val="24"/>
      <w:lang w:eastAsia="de-DE"/>
    </w:rPr>
  </w:style>
  <w:style w:type="paragraph" w:customStyle="1" w:styleId="031TableSubheadline">
    <w:name w:val="031_Table_Subheadline"/>
    <w:basedOn w:val="Normal"/>
    <w:rsid w:val="009A5686"/>
    <w:rPr>
      <w:rFonts w:eastAsiaTheme="minorHAnsi" w:cstheme="minorBidi"/>
      <w:sz w:val="22"/>
      <w:lang w:val="en-US"/>
    </w:rPr>
  </w:style>
  <w:style w:type="paragraph" w:customStyle="1" w:styleId="03TableHeadline">
    <w:name w:val="03_Table_Headline"/>
    <w:basedOn w:val="Normal"/>
    <w:rsid w:val="009A5686"/>
    <w:rPr>
      <w:rFonts w:eastAsiaTheme="minorHAnsi" w:cstheme="minorBidi"/>
      <w:b/>
      <w:sz w:val="22"/>
      <w:lang w:val="en-US"/>
    </w:rPr>
  </w:style>
  <w:style w:type="character" w:customStyle="1" w:styleId="Heading7Char">
    <w:name w:val="Heading 7 Char"/>
    <w:basedOn w:val="DefaultParagraphFont"/>
    <w:link w:val="Heading7"/>
    <w:uiPriority w:val="9"/>
    <w:rsid w:val="00F334A9"/>
    <w:rPr>
      <w:rFonts w:asciiTheme="majorHAnsi" w:eastAsiaTheme="majorEastAsia" w:hAnsiTheme="majorHAnsi" w:cstheme="majorBidi"/>
      <w:i/>
      <w:iCs/>
      <w:color w:val="775400" w:themeColor="accent1" w:themeShade="7F"/>
      <w:szCs w:val="22"/>
      <w:lang w:eastAsia="en-US"/>
    </w:rPr>
  </w:style>
  <w:style w:type="paragraph" w:customStyle="1" w:styleId="01Headline">
    <w:name w:val="01_Headline"/>
    <w:basedOn w:val="Normal"/>
    <w:link w:val="01HeadlineZchnZchn"/>
    <w:rsid w:val="00DE21BA"/>
    <w:pPr>
      <w:tabs>
        <w:tab w:val="left" w:pos="1134"/>
      </w:tabs>
      <w:ind w:left="1134" w:hanging="1134"/>
    </w:pPr>
    <w:rPr>
      <w:rFonts w:eastAsia="Times New Roman" w:cs="Arial"/>
      <w:b/>
      <w:caps/>
      <w:sz w:val="28"/>
      <w:szCs w:val="32"/>
      <w:lang w:val="en-GB" w:eastAsia="de-DE"/>
    </w:rPr>
  </w:style>
  <w:style w:type="character" w:customStyle="1" w:styleId="01HeadlineZchnZchn">
    <w:name w:val="01_Headline Zchn Zchn"/>
    <w:basedOn w:val="DefaultParagraphFont"/>
    <w:link w:val="01Headline"/>
    <w:rsid w:val="00DE21BA"/>
    <w:rPr>
      <w:rFonts w:ascii="Arial" w:eastAsia="Times New Roman" w:hAnsi="Arial" w:cs="Arial"/>
      <w:b/>
      <w:caps/>
      <w:sz w:val="28"/>
      <w:szCs w:val="32"/>
      <w:lang w:val="en-GB"/>
    </w:rPr>
  </w:style>
  <w:style w:type="paragraph" w:customStyle="1" w:styleId="Text">
    <w:name w:val="Text"/>
    <w:qFormat/>
    <w:rsid w:val="00A54807"/>
    <w:pPr>
      <w:spacing w:line="320" w:lineRule="atLeast"/>
      <w:jc w:val="both"/>
    </w:pPr>
    <w:rPr>
      <w:rFonts w:ascii="Arial" w:eastAsia="Times New Roman" w:hAnsi="Arial"/>
      <w:lang w:eastAsia="en-US"/>
    </w:rPr>
  </w:style>
  <w:style w:type="paragraph" w:styleId="TOCHeading">
    <w:name w:val="TOC Heading"/>
    <w:basedOn w:val="Heading1"/>
    <w:next w:val="Normal"/>
    <w:uiPriority w:val="39"/>
    <w:unhideWhenUsed/>
    <w:qFormat/>
    <w:rsid w:val="00477CA4"/>
    <w:pPr>
      <w:spacing w:before="240" w:after="0" w:line="259" w:lineRule="auto"/>
      <w:outlineLvl w:val="9"/>
    </w:pPr>
    <w:rPr>
      <w:rFonts w:eastAsiaTheme="majorEastAsia" w:cstheme="majorBidi"/>
      <w:bCs w:val="0"/>
      <w:caps w:val="0"/>
      <w:sz w:val="24"/>
      <w:szCs w:val="32"/>
      <w:lang w:val="en-US"/>
    </w:rPr>
  </w:style>
  <w:style w:type="paragraph" w:styleId="Caption">
    <w:name w:val="caption"/>
    <w:basedOn w:val="Text"/>
    <w:next w:val="Normal"/>
    <w:qFormat/>
    <w:rsid w:val="00897355"/>
    <w:pPr>
      <w:spacing w:line="240" w:lineRule="auto"/>
      <w:jc w:val="center"/>
    </w:pPr>
    <w:rPr>
      <w:b/>
      <w:sz w:val="16"/>
    </w:rPr>
  </w:style>
  <w:style w:type="character" w:styleId="CommentReference">
    <w:name w:val="annotation reference"/>
    <w:basedOn w:val="DefaultParagraphFont"/>
    <w:uiPriority w:val="99"/>
    <w:semiHidden/>
    <w:unhideWhenUsed/>
    <w:rsid w:val="00E1445E"/>
    <w:rPr>
      <w:sz w:val="16"/>
      <w:szCs w:val="16"/>
    </w:rPr>
  </w:style>
  <w:style w:type="character" w:styleId="HTMLSample">
    <w:name w:val="HTML Sample"/>
    <w:basedOn w:val="DefaultParagraphFont"/>
    <w:uiPriority w:val="99"/>
    <w:semiHidden/>
    <w:unhideWhenUsed/>
    <w:rsid w:val="00913475"/>
    <w:rPr>
      <w:rFonts w:ascii="Courier New" w:eastAsia="Times New Roman" w:hAnsi="Courier New" w:cs="Courier New"/>
    </w:rPr>
  </w:style>
  <w:style w:type="paragraph" w:customStyle="1" w:styleId="011BodycopySubhead">
    <w:name w:val="011_Body_copy_Subhead"/>
    <w:basedOn w:val="Normal"/>
    <w:qFormat/>
    <w:rsid w:val="00522EB4"/>
    <w:rPr>
      <w:rFonts w:eastAsia="Times New Roman"/>
      <w:sz w:val="22"/>
      <w:szCs w:val="20"/>
      <w:lang w:val="en-GB"/>
    </w:rPr>
  </w:style>
  <w:style w:type="paragraph" w:customStyle="1" w:styleId="p">
    <w:name w:val="p"/>
    <w:basedOn w:val="Normal"/>
    <w:rsid w:val="003A05B9"/>
    <w:pPr>
      <w:spacing w:before="100" w:beforeAutospacing="1" w:after="100" w:afterAutospacing="1"/>
    </w:pPr>
    <w:rPr>
      <w:rFonts w:ascii="Times New Roman" w:eastAsia="Times New Roman" w:hAnsi="Times New Roman"/>
      <w:sz w:val="24"/>
      <w:szCs w:val="24"/>
      <w:lang w:eastAsia="de-DE"/>
    </w:rPr>
  </w:style>
  <w:style w:type="character" w:customStyle="1" w:styleId="apple-converted-space">
    <w:name w:val="apple-converted-space"/>
    <w:basedOn w:val="DefaultParagraphFont"/>
    <w:rsid w:val="003A05B9"/>
  </w:style>
  <w:style w:type="paragraph" w:styleId="CommentText">
    <w:name w:val="annotation text"/>
    <w:basedOn w:val="Normal"/>
    <w:link w:val="CommentTextChar"/>
    <w:uiPriority w:val="99"/>
    <w:semiHidden/>
    <w:unhideWhenUsed/>
    <w:rsid w:val="001A6F2A"/>
    <w:rPr>
      <w:szCs w:val="20"/>
    </w:rPr>
  </w:style>
  <w:style w:type="character" w:customStyle="1" w:styleId="CommentTextChar">
    <w:name w:val="Comment Text Char"/>
    <w:basedOn w:val="DefaultParagraphFont"/>
    <w:link w:val="CommentText"/>
    <w:uiPriority w:val="99"/>
    <w:semiHidden/>
    <w:rsid w:val="001A6F2A"/>
    <w:rPr>
      <w:rFonts w:ascii="Arial" w:hAnsi="Arial"/>
      <w:lang w:eastAsia="en-US"/>
    </w:rPr>
  </w:style>
  <w:style w:type="paragraph" w:styleId="CommentSubject">
    <w:name w:val="annotation subject"/>
    <w:basedOn w:val="CommentText"/>
    <w:next w:val="CommentText"/>
    <w:link w:val="CommentSubjectChar"/>
    <w:uiPriority w:val="99"/>
    <w:semiHidden/>
    <w:unhideWhenUsed/>
    <w:rsid w:val="001A6F2A"/>
    <w:rPr>
      <w:b/>
      <w:bCs/>
    </w:rPr>
  </w:style>
  <w:style w:type="character" w:customStyle="1" w:styleId="CommentSubjectChar">
    <w:name w:val="Comment Subject Char"/>
    <w:basedOn w:val="CommentTextChar"/>
    <w:link w:val="CommentSubject"/>
    <w:uiPriority w:val="99"/>
    <w:semiHidden/>
    <w:rsid w:val="001A6F2A"/>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833737">
      <w:bodyDiv w:val="1"/>
      <w:marLeft w:val="0"/>
      <w:marRight w:val="0"/>
      <w:marTop w:val="0"/>
      <w:marBottom w:val="0"/>
      <w:divBdr>
        <w:top w:val="none" w:sz="0" w:space="0" w:color="auto"/>
        <w:left w:val="none" w:sz="0" w:space="0" w:color="auto"/>
        <w:bottom w:val="none" w:sz="0" w:space="0" w:color="auto"/>
        <w:right w:val="none" w:sz="0" w:space="0" w:color="auto"/>
      </w:divBdr>
    </w:div>
    <w:div w:id="1185092812">
      <w:bodyDiv w:val="1"/>
      <w:marLeft w:val="0"/>
      <w:marRight w:val="0"/>
      <w:marTop w:val="0"/>
      <w:marBottom w:val="0"/>
      <w:divBdr>
        <w:top w:val="none" w:sz="0" w:space="0" w:color="auto"/>
        <w:left w:val="none" w:sz="0" w:space="0" w:color="auto"/>
        <w:bottom w:val="none" w:sz="0" w:space="0" w:color="auto"/>
        <w:right w:val="none" w:sz="0" w:space="0" w:color="auto"/>
      </w:divBdr>
    </w:div>
    <w:div w:id="1338535132">
      <w:bodyDiv w:val="1"/>
      <w:marLeft w:val="0"/>
      <w:marRight w:val="0"/>
      <w:marTop w:val="0"/>
      <w:marBottom w:val="0"/>
      <w:divBdr>
        <w:top w:val="none" w:sz="0" w:space="0" w:color="auto"/>
        <w:left w:val="none" w:sz="0" w:space="0" w:color="auto"/>
        <w:bottom w:val="none" w:sz="0" w:space="0" w:color="auto"/>
        <w:right w:val="none" w:sz="0" w:space="0" w:color="auto"/>
      </w:divBdr>
    </w:div>
    <w:div w:id="1657224045">
      <w:bodyDiv w:val="1"/>
      <w:marLeft w:val="0"/>
      <w:marRight w:val="0"/>
      <w:marTop w:val="0"/>
      <w:marBottom w:val="0"/>
      <w:divBdr>
        <w:top w:val="none" w:sz="0" w:space="0" w:color="auto"/>
        <w:left w:val="none" w:sz="0" w:space="0" w:color="auto"/>
        <w:bottom w:val="none" w:sz="0" w:space="0" w:color="auto"/>
        <w:right w:val="none" w:sz="0" w:space="0" w:color="auto"/>
      </w:divBdr>
    </w:div>
    <w:div w:id="1708530948">
      <w:bodyDiv w:val="1"/>
      <w:marLeft w:val="0"/>
      <w:marRight w:val="0"/>
      <w:marTop w:val="0"/>
      <w:marBottom w:val="0"/>
      <w:divBdr>
        <w:top w:val="none" w:sz="0" w:space="0" w:color="auto"/>
        <w:left w:val="none" w:sz="0" w:space="0" w:color="auto"/>
        <w:bottom w:val="none" w:sz="0" w:space="0" w:color="auto"/>
        <w:right w:val="none" w:sz="0" w:space="0" w:color="auto"/>
      </w:divBdr>
    </w:div>
    <w:div w:id="1914776243">
      <w:bodyDiv w:val="1"/>
      <w:marLeft w:val="0"/>
      <w:marRight w:val="0"/>
      <w:marTop w:val="0"/>
      <w:marBottom w:val="0"/>
      <w:divBdr>
        <w:top w:val="none" w:sz="0" w:space="0" w:color="auto"/>
        <w:left w:val="none" w:sz="0" w:space="0" w:color="auto"/>
        <w:bottom w:val="none" w:sz="0" w:space="0" w:color="auto"/>
        <w:right w:val="none" w:sz="0" w:space="0" w:color="auto"/>
      </w:divBdr>
    </w:div>
    <w:div w:id="203294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sapui5.hana.ondemand.com/docs/guide/90e370925add47fdba3cbd01ca7b9ab3.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n.sap.com/community/globalization/blog/2016/02/22/save-time-with-sap-translation-hub-in-sap-web-id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cn.sap.com/docs/DOC-724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n.sap.com/docs/DOC-72415" TargetMode="External"/><Relationship Id="rId5" Type="http://schemas.openxmlformats.org/officeDocument/2006/relationships/webSettings" Target="webSettings.xml"/><Relationship Id="rId15" Type="http://schemas.openxmlformats.org/officeDocument/2006/relationships/hyperlink" Target="https://sapui5.hana.ondemand.com/docs/guide/91f122a36f4d1014b6dd926db0e91070.html" TargetMode="External"/><Relationship Id="rId10" Type="http://schemas.openxmlformats.org/officeDocument/2006/relationships/hyperlink" Target="https://www.youtube.com/watch?v=nQt5euCU28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apui5.hana.ondemand.com/docs/guide/91f107eb6f4d1014b6dd926db0e91070.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sap.com/company/legal/copyright/index.epx" TargetMode="External"/><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811706\AppData\Local\Microsoft\Windows\Temporary%20Internet%20Files\Content.IE5\76398TTA\SAP_WordTemplate_short_version_USletter.dotx" TargetMode="External"/></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62FA7-DE68-4075-A4F9-DAFA6F971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Pages>7</Pages>
  <Words>1694</Words>
  <Characters>10677</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SAP</Company>
  <LinksUpToDate>false</LinksUpToDate>
  <CharactersWithSpaces>12347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Lee Schosid</dc:creator>
  <cp:lastModifiedBy>Ettelbrueck, Heiko</cp:lastModifiedBy>
  <cp:revision>146</cp:revision>
  <cp:lastPrinted>2014-02-06T08:19:00Z</cp:lastPrinted>
  <dcterms:created xsi:type="dcterms:W3CDTF">2016-04-08T08:14:00Z</dcterms:created>
  <dcterms:modified xsi:type="dcterms:W3CDTF">2016-05-23T11:05:00Z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NewReviewCycle">
    <vt:lpwstr/>
  </property>
  <property fmtid="{D5CDD505-2E9C-101B-9397-08002B2CF9AE}" pid="4" name="_EmailSubject">
    <vt:lpwstr>openSAP word Document</vt:lpwstr>
  </property>
  <property fmtid="{D5CDD505-2E9C-101B-9397-08002B2CF9AE}" pid="5" name="_AuthorEmail">
    <vt:lpwstr>k.ankit@sap.com</vt:lpwstr>
  </property>
  <property fmtid="{D5CDD505-2E9C-101B-9397-08002B2CF9AE}" pid="6" name="_AuthorEmailDisplayName">
    <vt:lpwstr>Ankit, Kumar</vt:lpwstr>
  </property>
  <property fmtid="{D5CDD505-2E9C-101B-9397-08002B2CF9AE}" pid="7" name="_PreviousAdHocReviewCycleID">
    <vt:i4>782481582</vt:i4>
  </property>
  <property fmtid="{D5CDD505-2E9C-101B-9397-08002B2CF9AE}" pid="8" name="_ReviewingToolsShownOnce">
    <vt:lpwstr/>
  </property>
</Properties>
</file>